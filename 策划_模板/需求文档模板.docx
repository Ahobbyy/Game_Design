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C141" w14:textId="4193D392" w:rsidR="00A33FB1" w:rsidRPr="009C4728" w:rsidRDefault="00A33FB1" w:rsidP="003F44D5">
      <w:pPr>
        <w:ind w:right="1760"/>
        <w:rPr>
          <w:rFonts w:ascii="微软雅黑" w:hAnsi="微软雅黑"/>
          <w:sz w:val="44"/>
          <w:szCs w:val="44"/>
          <w:shd w:val="pct15" w:color="auto" w:fill="FFFFFF"/>
        </w:rPr>
      </w:pPr>
      <w:bookmarkStart w:id="0" w:name="_Toc170901699"/>
    </w:p>
    <w:p w14:paraId="7F62A77C" w14:textId="77777777" w:rsidR="00A33FB1" w:rsidRPr="009C4728" w:rsidRDefault="00A33FB1" w:rsidP="00A33FB1">
      <w:pPr>
        <w:rPr>
          <w:rFonts w:ascii="微软雅黑" w:hAnsi="微软雅黑"/>
        </w:rPr>
      </w:pPr>
    </w:p>
    <w:p w14:paraId="06C04E31" w14:textId="77777777" w:rsidR="00A33FB1" w:rsidRPr="009C4728" w:rsidRDefault="00A33FB1" w:rsidP="00A33FB1">
      <w:pPr>
        <w:rPr>
          <w:rFonts w:ascii="微软雅黑" w:hAnsi="微软雅黑"/>
        </w:rPr>
      </w:pPr>
    </w:p>
    <w:p w14:paraId="1A8450F2" w14:textId="77777777" w:rsidR="00A33FB1" w:rsidRPr="009C4728" w:rsidRDefault="00A33FB1" w:rsidP="00A33FB1">
      <w:pPr>
        <w:rPr>
          <w:rFonts w:ascii="微软雅黑" w:hAnsi="微软雅黑"/>
        </w:rPr>
      </w:pPr>
    </w:p>
    <w:p w14:paraId="61220EA8" w14:textId="77777777" w:rsidR="00A33FB1" w:rsidRPr="009C4728" w:rsidRDefault="00A33FB1" w:rsidP="00A33FB1">
      <w:pPr>
        <w:rPr>
          <w:rFonts w:ascii="微软雅黑" w:hAnsi="微软雅黑"/>
        </w:rPr>
      </w:pPr>
    </w:p>
    <w:p w14:paraId="72992C74" w14:textId="77777777" w:rsidR="00A33FB1" w:rsidRPr="009C4728" w:rsidRDefault="00A33FB1" w:rsidP="00A33FB1">
      <w:pPr>
        <w:rPr>
          <w:rFonts w:ascii="微软雅黑" w:hAnsi="微软雅黑"/>
        </w:rPr>
      </w:pPr>
    </w:p>
    <w:p w14:paraId="794B4DC8" w14:textId="77777777" w:rsidR="00A33FB1" w:rsidRPr="009C4728" w:rsidRDefault="00A33FB1" w:rsidP="00A33FB1">
      <w:pPr>
        <w:rPr>
          <w:rFonts w:ascii="微软雅黑" w:hAnsi="微软雅黑"/>
        </w:rPr>
      </w:pPr>
    </w:p>
    <w:p w14:paraId="58F3E45F" w14:textId="77777777" w:rsidR="00A33FB1" w:rsidRPr="009C4728" w:rsidRDefault="00A33FB1" w:rsidP="00A33FB1">
      <w:pPr>
        <w:rPr>
          <w:rFonts w:ascii="微软雅黑" w:hAnsi="微软雅黑"/>
        </w:rPr>
      </w:pPr>
    </w:p>
    <w:p w14:paraId="1F8CEDF3" w14:textId="77777777" w:rsidR="00A33FB1" w:rsidRPr="009C4728" w:rsidRDefault="00A33FB1" w:rsidP="00A33FB1">
      <w:pPr>
        <w:rPr>
          <w:rFonts w:ascii="微软雅黑" w:hAnsi="微软雅黑"/>
        </w:rPr>
      </w:pPr>
    </w:p>
    <w:p w14:paraId="7C914A28" w14:textId="159077BD" w:rsidR="00A33FB1" w:rsidRPr="009C4728" w:rsidRDefault="00D21913" w:rsidP="00A33FB1"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 w:hint="eastAsia"/>
          <w:b/>
          <w:sz w:val="48"/>
          <w:szCs w:val="48"/>
        </w:rPr>
        <w:t>需求名称</w:t>
      </w:r>
    </w:p>
    <w:p w14:paraId="6CD6DA4A" w14:textId="77777777" w:rsidR="00A33FB1" w:rsidRPr="009C4728" w:rsidRDefault="00A33FB1" w:rsidP="00A33FB1">
      <w:pPr>
        <w:jc w:val="center"/>
        <w:rPr>
          <w:rFonts w:ascii="微软雅黑" w:hAnsi="微软雅黑"/>
          <w:b/>
          <w:sz w:val="44"/>
          <w:szCs w:val="44"/>
        </w:rPr>
      </w:pPr>
    </w:p>
    <w:p w14:paraId="0981292B" w14:textId="77777777" w:rsidR="00A33FB1" w:rsidRPr="009C4728" w:rsidRDefault="00A33FB1" w:rsidP="00A33FB1">
      <w:pPr>
        <w:jc w:val="center"/>
        <w:rPr>
          <w:rFonts w:ascii="微软雅黑" w:hAnsi="微软雅黑"/>
          <w:sz w:val="44"/>
          <w:szCs w:val="44"/>
        </w:rPr>
      </w:pPr>
    </w:p>
    <w:p w14:paraId="3B1519D5" w14:textId="77777777" w:rsidR="00A33FB1" w:rsidRPr="009C4728" w:rsidRDefault="00A33FB1" w:rsidP="00A33FB1">
      <w:pPr>
        <w:jc w:val="center"/>
        <w:rPr>
          <w:rFonts w:ascii="微软雅黑" w:hAnsi="微软雅黑"/>
          <w:sz w:val="44"/>
          <w:szCs w:val="44"/>
        </w:rPr>
      </w:pPr>
    </w:p>
    <w:p w14:paraId="20AEC0AC" w14:textId="77777777" w:rsidR="00A33FB1" w:rsidRPr="009C4728" w:rsidRDefault="00A33FB1" w:rsidP="00A33FB1">
      <w:pPr>
        <w:jc w:val="left"/>
        <w:rPr>
          <w:rFonts w:ascii="微软雅黑" w:hAnsi="微软雅黑"/>
          <w:sz w:val="44"/>
          <w:szCs w:val="44"/>
        </w:rPr>
      </w:pPr>
    </w:p>
    <w:p w14:paraId="076CBD79" w14:textId="624E47E1" w:rsidR="00A33FB1" w:rsidRPr="009C4728" w:rsidRDefault="00A33FB1" w:rsidP="00A33FB1">
      <w:pPr>
        <w:rPr>
          <w:rFonts w:ascii="微软雅黑" w:hAnsi="微软雅黑"/>
          <w:szCs w:val="18"/>
        </w:rPr>
      </w:pPr>
    </w:p>
    <w:tbl>
      <w:tblPr>
        <w:tblStyle w:val="ae"/>
        <w:tblW w:w="8222" w:type="dxa"/>
        <w:tblInd w:w="25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402"/>
        <w:gridCol w:w="2126"/>
        <w:gridCol w:w="1276"/>
        <w:gridCol w:w="1418"/>
      </w:tblGrid>
      <w:tr w:rsidR="00A33FB1" w:rsidRPr="00387090" w14:paraId="50DBB258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71AD7524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t>文档设计制作流</w:t>
            </w:r>
            <w:r w:rsidRPr="00387090">
              <w:rPr>
                <w:rFonts w:ascii="微软雅黑" w:hAnsi="微软雅黑" w:hint="eastAsia"/>
                <w:sz w:val="20"/>
                <w:szCs w:val="18"/>
              </w:rPr>
              <w:t>程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2673CA09" w14:textId="06A10F6C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t>负责</w:t>
            </w:r>
            <w:r w:rsidRPr="00387090">
              <w:rPr>
                <w:rFonts w:ascii="微软雅黑" w:hAnsi="微软雅黑" w:hint="eastAsia"/>
                <w:sz w:val="20"/>
                <w:szCs w:val="1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hideMark/>
          </w:tcPr>
          <w:p w14:paraId="431A7ABC" w14:textId="1F2D00EA" w:rsidR="00A33FB1" w:rsidRPr="00387090" w:rsidRDefault="00D2191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开始时间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E3525D" w14:textId="33BDEE43" w:rsidR="00A33FB1" w:rsidRPr="00387090" w:rsidRDefault="00D2191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完成时间</w:t>
            </w:r>
          </w:p>
        </w:tc>
      </w:tr>
      <w:tr w:rsidR="00A33FB1" w:rsidRPr="00387090" w14:paraId="639447D8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1755BDC7" w14:textId="4E456BB9" w:rsidR="00A33FB1" w:rsidRPr="00387090" w:rsidRDefault="00D21913" w:rsidP="005E5085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hint="eastAsia"/>
                <w:sz w:val="20"/>
              </w:rPr>
              <w:t>需求文档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F5E2CAC" w14:textId="77777777" w:rsidR="00A33FB1" w:rsidRPr="00387090" w:rsidRDefault="00AA326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="00A33FB1"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6AE490DB" w14:textId="77777777" w:rsidR="00A33FB1" w:rsidRPr="00387090" w:rsidRDefault="00A33FB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5D96219C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A33FB1" w:rsidRPr="00387090" w14:paraId="0B7686E4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4A951211" w14:textId="62A2FA5D" w:rsidR="00D21913" w:rsidRPr="00387090" w:rsidRDefault="00D21913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第一版审核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14:paraId="53E305E5" w14:textId="77777777" w:rsidR="00A33FB1" w:rsidRPr="00387090" w:rsidRDefault="00AA3263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="00A33FB1"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="00A33FB1"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4765F55D" w14:textId="77777777" w:rsidR="00A33FB1" w:rsidRPr="00387090" w:rsidRDefault="00A33FB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2D82BC17" w14:textId="77777777" w:rsidR="00A33FB1" w:rsidRPr="00387090" w:rsidRDefault="00A33FB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E70001" w:rsidRPr="00387090" w14:paraId="7E4601E3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259EB9C4" w14:textId="0689E5D6" w:rsidR="00E70001" w:rsidRPr="00387090" w:rsidRDefault="00E70001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E70001">
              <w:rPr>
                <w:rFonts w:ascii="微软雅黑" w:hAnsi="微软雅黑" w:hint="eastAsia"/>
                <w:sz w:val="20"/>
                <w:szCs w:val="18"/>
              </w:rPr>
              <w:t>第二版审核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55494D86" w14:textId="1E669079" w:rsidR="00E70001" w:rsidRPr="00387090" w:rsidRDefault="00E70001">
            <w:pPr>
              <w:jc w:val="center"/>
              <w:rPr>
                <w:rFonts w:ascii="微软雅黑" w:hAnsi="微软雅黑"/>
                <w:sz w:val="20"/>
              </w:rPr>
            </w:pPr>
            <w:r w:rsidRPr="00E70001">
              <w:rPr>
                <w:rFonts w:ascii="微软雅黑" w:hAnsi="微软雅黑"/>
                <w:sz w:val="20"/>
              </w:rPr>
              <w:fldChar w:fldCharType="begin"/>
            </w:r>
            <w:r w:rsidRPr="00E70001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Pr="00E70001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Pr="00E70001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E70001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82FE5CB" w14:textId="77777777" w:rsidR="00E70001" w:rsidRPr="00387090" w:rsidRDefault="00E7000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608F8DF6" w14:textId="77777777" w:rsidR="00E70001" w:rsidRPr="00387090" w:rsidRDefault="00E7000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  <w:tr w:rsidR="00E70001" w:rsidRPr="00387090" w14:paraId="3D802F1D" w14:textId="77777777" w:rsidTr="00387090"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0C0D2EFC" w14:textId="2580A073" w:rsidR="00E70001" w:rsidRPr="00387090" w:rsidRDefault="00E70001" w:rsidP="00D2191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/>
                <w:sz w:val="20"/>
                <w:szCs w:val="18"/>
              </w:rPr>
            </w:pPr>
            <w:r w:rsidRPr="00387090">
              <w:rPr>
                <w:rFonts w:ascii="微软雅黑" w:hAnsi="微软雅黑" w:hint="eastAsia"/>
                <w:sz w:val="20"/>
                <w:szCs w:val="18"/>
              </w:rPr>
              <w:t>第三版审核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0D033D7" w14:textId="5BB5BCE6" w:rsidR="00E70001" w:rsidRPr="00387090" w:rsidRDefault="00E70001">
            <w:pPr>
              <w:jc w:val="center"/>
              <w:rPr>
                <w:rFonts w:ascii="微软雅黑" w:hAnsi="微软雅黑"/>
                <w:sz w:val="20"/>
              </w:rPr>
            </w:pPr>
            <w:r w:rsidRPr="00387090">
              <w:rPr>
                <w:rFonts w:ascii="微软雅黑" w:hAnsi="微软雅黑"/>
                <w:sz w:val="20"/>
              </w:rPr>
              <w:fldChar w:fldCharType="begin"/>
            </w:r>
            <w:r w:rsidRPr="00387090">
              <w:rPr>
                <w:rFonts w:ascii="微软雅黑" w:hAnsi="微软雅黑"/>
                <w:sz w:val="20"/>
                <w:szCs w:val="18"/>
              </w:rPr>
              <w:instrText xml:space="preserve"> MACROBUTTON  AcceptAllChangesInDoc </w:instrText>
            </w:r>
            <w:r w:rsidRPr="00387090">
              <w:rPr>
                <w:rFonts w:ascii="微软雅黑" w:hAnsi="微软雅黑" w:cs="宋体" w:hint="eastAsia"/>
                <w:sz w:val="20"/>
                <w:szCs w:val="18"/>
              </w:rPr>
              <w:instrText>点击输入</w:instrText>
            </w:r>
            <w:r w:rsidRPr="00387090">
              <w:rPr>
                <w:rFonts w:ascii="微软雅黑" w:hAnsi="微软雅黑"/>
                <w:sz w:val="20"/>
                <w:szCs w:val="18"/>
              </w:rPr>
              <w:instrText xml:space="preserve"> </w:instrText>
            </w:r>
            <w:r w:rsidRPr="00387090">
              <w:rPr>
                <w:rFonts w:ascii="微软雅黑" w:hAnsi="微软雅黑"/>
                <w:sz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</w:tcPr>
          <w:p w14:paraId="7E61A514" w14:textId="77777777" w:rsidR="00E70001" w:rsidRPr="00387090" w:rsidRDefault="00E70001">
            <w:pPr>
              <w:jc w:val="left"/>
              <w:rPr>
                <w:rFonts w:ascii="微软雅黑" w:hAnsi="微软雅黑"/>
                <w:sz w:val="20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</w:tcPr>
          <w:p w14:paraId="0306F8B7" w14:textId="77777777" w:rsidR="00E70001" w:rsidRPr="00387090" w:rsidRDefault="00E70001">
            <w:pPr>
              <w:jc w:val="center"/>
              <w:rPr>
                <w:rFonts w:ascii="微软雅黑" w:hAnsi="微软雅黑"/>
                <w:sz w:val="20"/>
                <w:szCs w:val="18"/>
              </w:rPr>
            </w:pPr>
          </w:p>
        </w:tc>
      </w:tr>
    </w:tbl>
    <w:p w14:paraId="5C830595" w14:textId="77777777" w:rsidR="00387090" w:rsidRDefault="00387090">
      <w:pPr>
        <w:widowControl/>
        <w:jc w:val="left"/>
        <w:rPr>
          <w:rFonts w:ascii="微软雅黑" w:hAnsi="微软雅黑" w:cs="Times New Roman"/>
          <w:b/>
          <w:bCs/>
          <w:kern w:val="44"/>
          <w:sz w:val="28"/>
          <w:szCs w:val="44"/>
        </w:rPr>
      </w:pPr>
      <w:r>
        <w:br w:type="page"/>
      </w:r>
    </w:p>
    <w:p w14:paraId="1BEFDCFF" w14:textId="00A20579" w:rsidR="00A33FB1" w:rsidRPr="009C4728" w:rsidRDefault="00A33FB1" w:rsidP="00F055FA">
      <w:pPr>
        <w:pStyle w:val="1"/>
        <w:numPr>
          <w:ilvl w:val="0"/>
          <w:numId w:val="2"/>
        </w:numPr>
      </w:pPr>
      <w:r w:rsidRPr="009C4728">
        <w:rPr>
          <w:rFonts w:hint="eastAsia"/>
        </w:rPr>
        <w:lastRenderedPageBreak/>
        <w:t>前言</w:t>
      </w:r>
      <w:bookmarkStart w:id="1" w:name="_设计目的"/>
      <w:bookmarkStart w:id="2" w:name="_Toc170901701"/>
      <w:bookmarkEnd w:id="0"/>
      <w:bookmarkEnd w:id="1"/>
    </w:p>
    <w:p w14:paraId="5BFDD19E" w14:textId="77777777" w:rsidR="00A33FB1" w:rsidRPr="009C4728" w:rsidRDefault="00A50D47" w:rsidP="00F055FA">
      <w:pPr>
        <w:pStyle w:val="2"/>
      </w:pPr>
      <w:r>
        <w:rPr>
          <w:rFonts w:hint="eastAsia"/>
        </w:rPr>
        <w:t>为什么需要有这个设计</w:t>
      </w:r>
    </w:p>
    <w:p w14:paraId="5883F5C7" w14:textId="61CADEDE" w:rsidR="00CB1484" w:rsidRPr="00F055FA" w:rsidRDefault="00CB1484" w:rsidP="00F055FA">
      <w:pPr>
        <w:pStyle w:val="a9"/>
        <w:numPr>
          <w:ilvl w:val="0"/>
          <w:numId w:val="20"/>
        </w:numPr>
        <w:ind w:firstLineChars="0"/>
        <w:rPr>
          <w:rFonts w:ascii="微软雅黑" w:hAnsi="微软雅黑"/>
          <w:szCs w:val="18"/>
        </w:rPr>
      </w:pPr>
      <w:bookmarkStart w:id="3" w:name="_参考设计"/>
      <w:bookmarkEnd w:id="3"/>
    </w:p>
    <w:p w14:paraId="5860F59C" w14:textId="77777777" w:rsidR="00A33FB1" w:rsidRPr="009C4728" w:rsidRDefault="00A50D47" w:rsidP="00F055FA">
      <w:pPr>
        <w:pStyle w:val="2"/>
      </w:pPr>
      <w:r>
        <w:rPr>
          <w:rFonts w:hint="eastAsia"/>
        </w:rPr>
        <w:t>与其他系统的关联性</w:t>
      </w:r>
    </w:p>
    <w:bookmarkEnd w:id="2"/>
    <w:p w14:paraId="0D1ED3B8" w14:textId="77777777" w:rsidR="00C167CA" w:rsidRPr="000209EE" w:rsidRDefault="00C167CA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72ACEC1E" w14:textId="59FE341C" w:rsidR="000845F3" w:rsidRDefault="009C4728" w:rsidP="009C4728">
      <w:pPr>
        <w:pStyle w:val="2"/>
      </w:pPr>
      <w:bookmarkStart w:id="4" w:name="_正文"/>
      <w:bookmarkEnd w:id="4"/>
      <w:r>
        <w:rPr>
          <w:rFonts w:hint="eastAsia"/>
        </w:rPr>
        <w:t>设计重点</w:t>
      </w:r>
      <w:r w:rsidR="00E70001">
        <w:rPr>
          <w:rFonts w:hint="eastAsia"/>
        </w:rPr>
        <w:t>&amp;</w:t>
      </w:r>
      <w:r w:rsidR="00E70001">
        <w:rPr>
          <w:rFonts w:hint="eastAsia"/>
        </w:rPr>
        <w:t>难点</w:t>
      </w:r>
    </w:p>
    <w:p w14:paraId="5097CE28" w14:textId="77777777" w:rsidR="00180DBA" w:rsidRPr="000209EE" w:rsidRDefault="00180DBA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6ACCAAC5" w14:textId="77777777" w:rsidR="00EF3331" w:rsidRPr="009C4728" w:rsidRDefault="00EF3331" w:rsidP="00EF3331">
      <w:pPr>
        <w:pStyle w:val="2"/>
      </w:pPr>
      <w:r>
        <w:rPr>
          <w:rFonts w:hint="eastAsia"/>
        </w:rPr>
        <w:t>策划实现效果</w:t>
      </w:r>
    </w:p>
    <w:p w14:paraId="2D5B5554" w14:textId="07BB60C5" w:rsidR="00256A2C" w:rsidRPr="000209EE" w:rsidRDefault="00256A2C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23E53BDA" w14:textId="77777777" w:rsidR="000845F3" w:rsidRPr="009C4728" w:rsidRDefault="007C7608" w:rsidP="009C4728">
      <w:pPr>
        <w:pStyle w:val="1"/>
      </w:pPr>
      <w:r w:rsidRPr="009C4728">
        <w:rPr>
          <w:rFonts w:hint="eastAsia"/>
        </w:rPr>
        <w:t>正文</w:t>
      </w:r>
    </w:p>
    <w:p w14:paraId="2C35E6D9" w14:textId="7661E9F7" w:rsidR="007C7608" w:rsidRDefault="00665BB7" w:rsidP="009C4728">
      <w:pPr>
        <w:pStyle w:val="2"/>
      </w:pPr>
      <w:r>
        <w:rPr>
          <w:rFonts w:hint="eastAsia"/>
        </w:rPr>
        <w:t>概述</w:t>
      </w:r>
    </w:p>
    <w:p w14:paraId="5EF5ACDD" w14:textId="77777777" w:rsidR="00665BB7" w:rsidRPr="000209EE" w:rsidRDefault="00665BB7" w:rsidP="000209EE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4840F020" w14:textId="66108CD8" w:rsidR="00665BB7" w:rsidRDefault="00665BB7" w:rsidP="00665BB7">
      <w:pPr>
        <w:pStyle w:val="2"/>
      </w:pPr>
      <w:r>
        <w:rPr>
          <w:rFonts w:hint="eastAsia"/>
        </w:rPr>
        <w:t>功能开启</w:t>
      </w:r>
    </w:p>
    <w:p w14:paraId="38237791" w14:textId="481E4456" w:rsidR="007B132F" w:rsidRPr="00FB7F78" w:rsidRDefault="007B132F" w:rsidP="00FB7F78">
      <w:pPr>
        <w:pStyle w:val="a9"/>
        <w:numPr>
          <w:ilvl w:val="0"/>
          <w:numId w:val="20"/>
        </w:numPr>
        <w:ind w:firstLineChars="0"/>
        <w:rPr>
          <w:rFonts w:ascii="微软雅黑" w:hAnsi="微软雅黑"/>
        </w:rPr>
      </w:pPr>
    </w:p>
    <w:p w14:paraId="0A025484" w14:textId="581EFED8" w:rsidR="00A50D47" w:rsidRDefault="00A50D47" w:rsidP="007C5CD0">
      <w:pPr>
        <w:pStyle w:val="1"/>
      </w:pPr>
      <w:r>
        <w:rPr>
          <w:rFonts w:hint="eastAsia"/>
        </w:rPr>
        <w:t>数值</w:t>
      </w:r>
      <w:r>
        <w:t>规划</w:t>
      </w:r>
    </w:p>
    <w:p w14:paraId="1670F0BF" w14:textId="43F1CBB0" w:rsidR="00A50D47" w:rsidRDefault="00646E3D" w:rsidP="00A50D47">
      <w:pPr>
        <w:pStyle w:val="2"/>
      </w:pPr>
      <w:r>
        <w:rPr>
          <w:rFonts w:hint="eastAsia"/>
        </w:rPr>
        <w:t>数值</w:t>
      </w:r>
      <w:r w:rsidR="007B132F">
        <w:rPr>
          <w:rFonts w:hint="eastAsia"/>
        </w:rPr>
        <w:t>需求</w:t>
      </w:r>
    </w:p>
    <w:p w14:paraId="12532E73" w14:textId="468EA83F" w:rsidR="00646E3D" w:rsidRDefault="00646E3D" w:rsidP="000209EE">
      <w:pPr>
        <w:pStyle w:val="a9"/>
        <w:numPr>
          <w:ilvl w:val="0"/>
          <w:numId w:val="20"/>
        </w:numPr>
        <w:ind w:firstLineChars="0"/>
      </w:pPr>
    </w:p>
    <w:p w14:paraId="60CE4B15" w14:textId="0FD78D87" w:rsidR="007B132F" w:rsidRDefault="007B132F" w:rsidP="007B132F">
      <w:pPr>
        <w:pStyle w:val="2"/>
      </w:pPr>
      <w:r>
        <w:rPr>
          <w:rFonts w:hint="eastAsia"/>
        </w:rPr>
        <w:t>数值期望</w:t>
      </w:r>
    </w:p>
    <w:p w14:paraId="321A973D" w14:textId="77777777" w:rsidR="00646E3D" w:rsidRPr="00646E3D" w:rsidRDefault="00646E3D" w:rsidP="000209EE">
      <w:pPr>
        <w:pStyle w:val="a9"/>
        <w:numPr>
          <w:ilvl w:val="0"/>
          <w:numId w:val="20"/>
        </w:numPr>
        <w:ind w:firstLineChars="0"/>
      </w:pPr>
    </w:p>
    <w:p w14:paraId="6D07AE80" w14:textId="77777777" w:rsidR="007C5CD0" w:rsidRPr="009C4728" w:rsidRDefault="007C5CD0" w:rsidP="007C5CD0">
      <w:pPr>
        <w:pStyle w:val="1"/>
      </w:pPr>
      <w:r w:rsidRPr="009C4728">
        <w:rPr>
          <w:rFonts w:hint="eastAsia"/>
        </w:rPr>
        <w:t>相关表格</w:t>
      </w:r>
    </w:p>
    <w:p w14:paraId="2C1A2565" w14:textId="3B384EE7" w:rsidR="00E14E60" w:rsidRDefault="003F44D5" w:rsidP="00247936">
      <w:pPr>
        <w:pStyle w:val="2"/>
      </w:pPr>
      <w:r>
        <w:rPr>
          <w:rFonts w:hint="eastAsia"/>
        </w:rPr>
        <w:t>表格配置上面的需求（比如可维护性，或者</w:t>
      </w:r>
      <w:proofErr w:type="gramStart"/>
      <w:r>
        <w:rPr>
          <w:rFonts w:hint="eastAsia"/>
        </w:rPr>
        <w:t>基于现在</w:t>
      </w:r>
      <w:proofErr w:type="gramEnd"/>
      <w:r>
        <w:rPr>
          <w:rFonts w:hint="eastAsia"/>
        </w:rPr>
        <w:t>的表格优化修改）</w:t>
      </w:r>
    </w:p>
    <w:p w14:paraId="2ACEC56B" w14:textId="3C6EF316" w:rsidR="00F055FA" w:rsidRDefault="00F055FA" w:rsidP="00F055FA">
      <w:pPr>
        <w:pStyle w:val="1"/>
      </w:pPr>
      <w:r>
        <w:rPr>
          <w:rFonts w:hint="eastAsia"/>
        </w:rPr>
        <w:t>打点需求</w:t>
      </w:r>
    </w:p>
    <w:p w14:paraId="7D9C099A" w14:textId="77777777" w:rsidR="00F055FA" w:rsidRPr="00F055FA" w:rsidRDefault="00F055FA" w:rsidP="00F055FA"/>
    <w:p w14:paraId="021970D5" w14:textId="0E066B10" w:rsidR="00A50D47" w:rsidRDefault="00567C88" w:rsidP="00A50D47">
      <w:pPr>
        <w:pStyle w:val="1"/>
      </w:pPr>
      <w:r>
        <w:rPr>
          <w:rFonts w:hint="eastAsia"/>
        </w:rPr>
        <w:lastRenderedPageBreak/>
        <w:t>美术需求</w:t>
      </w:r>
    </w:p>
    <w:p w14:paraId="564B3C79" w14:textId="15D2D9D4" w:rsidR="00827448" w:rsidRDefault="00567C88" w:rsidP="00827448">
      <w:pPr>
        <w:pStyle w:val="2"/>
      </w:pPr>
      <w:r>
        <w:t>UI</w:t>
      </w:r>
      <w:r>
        <w:rPr>
          <w:rFonts w:hint="eastAsia"/>
        </w:rPr>
        <w:t>需求</w:t>
      </w:r>
    </w:p>
    <w:p w14:paraId="40ABB1DA" w14:textId="54DB9D4D" w:rsidR="00567C88" w:rsidRDefault="00567C88" w:rsidP="00567C88">
      <w:pPr>
        <w:pStyle w:val="2"/>
      </w:pPr>
      <w:r>
        <w:rPr>
          <w:rFonts w:hint="eastAsia"/>
        </w:rPr>
        <w:t>模型需求</w:t>
      </w:r>
    </w:p>
    <w:p w14:paraId="7975A932" w14:textId="15CC4BD8" w:rsidR="00567C88" w:rsidRDefault="00567C88" w:rsidP="00567C88">
      <w:pPr>
        <w:pStyle w:val="2"/>
      </w:pPr>
      <w:r>
        <w:rPr>
          <w:rFonts w:hint="eastAsia"/>
        </w:rPr>
        <w:t>动作需求</w:t>
      </w:r>
    </w:p>
    <w:p w14:paraId="4090F31E" w14:textId="5EC750E6" w:rsidR="00567C88" w:rsidRDefault="00567C88" w:rsidP="00567C88">
      <w:pPr>
        <w:pStyle w:val="2"/>
      </w:pPr>
      <w:r>
        <w:rPr>
          <w:rFonts w:hint="eastAsia"/>
        </w:rPr>
        <w:t>特效需求</w:t>
      </w:r>
    </w:p>
    <w:p w14:paraId="37FB672F" w14:textId="77777777" w:rsidR="00567C88" w:rsidRPr="00567C88" w:rsidRDefault="00567C88" w:rsidP="00567C88"/>
    <w:sectPr w:rsidR="00567C88" w:rsidRPr="00567C88" w:rsidSect="0002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9C85C" w14:textId="77777777" w:rsidR="00211BC2" w:rsidRDefault="00211BC2" w:rsidP="0041642B">
      <w:r>
        <w:separator/>
      </w:r>
    </w:p>
  </w:endnote>
  <w:endnote w:type="continuationSeparator" w:id="0">
    <w:p w14:paraId="2D53F7C8" w14:textId="77777777" w:rsidR="00211BC2" w:rsidRDefault="00211BC2" w:rsidP="0041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1EA6" w14:textId="77777777" w:rsidR="00211BC2" w:rsidRDefault="00211BC2" w:rsidP="0041642B">
      <w:r>
        <w:separator/>
      </w:r>
    </w:p>
  </w:footnote>
  <w:footnote w:type="continuationSeparator" w:id="0">
    <w:p w14:paraId="0B56E4BF" w14:textId="77777777" w:rsidR="00211BC2" w:rsidRDefault="00211BC2" w:rsidP="00416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0D6"/>
    <w:multiLevelType w:val="hybridMultilevel"/>
    <w:tmpl w:val="97E0F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063A3"/>
    <w:multiLevelType w:val="hybridMultilevel"/>
    <w:tmpl w:val="78E68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51517"/>
    <w:multiLevelType w:val="hybridMultilevel"/>
    <w:tmpl w:val="C0FC0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C440A"/>
    <w:multiLevelType w:val="hybridMultilevel"/>
    <w:tmpl w:val="4B988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363BE4"/>
    <w:multiLevelType w:val="hybridMultilevel"/>
    <w:tmpl w:val="B5D674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10C3846"/>
    <w:multiLevelType w:val="multilevel"/>
    <w:tmpl w:val="6C9AB2A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4AB0F61"/>
    <w:multiLevelType w:val="hybridMultilevel"/>
    <w:tmpl w:val="676AB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3217A6"/>
    <w:multiLevelType w:val="hybridMultilevel"/>
    <w:tmpl w:val="FD24DA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19633E"/>
    <w:multiLevelType w:val="hybridMultilevel"/>
    <w:tmpl w:val="C20E2E3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6345896"/>
    <w:multiLevelType w:val="hybridMultilevel"/>
    <w:tmpl w:val="4AA86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B1185A"/>
    <w:multiLevelType w:val="hybridMultilevel"/>
    <w:tmpl w:val="04D6C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5E7227"/>
    <w:multiLevelType w:val="hybridMultilevel"/>
    <w:tmpl w:val="2F40F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98A794A"/>
    <w:multiLevelType w:val="hybridMultilevel"/>
    <w:tmpl w:val="865C2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653776"/>
    <w:multiLevelType w:val="hybridMultilevel"/>
    <w:tmpl w:val="B48AB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16639656">
    <w:abstractNumId w:val="5"/>
  </w:num>
  <w:num w:numId="2" w16cid:durableId="53824846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5930948">
    <w:abstractNumId w:val="2"/>
  </w:num>
  <w:num w:numId="4" w16cid:durableId="1812013602">
    <w:abstractNumId w:val="10"/>
  </w:num>
  <w:num w:numId="5" w16cid:durableId="1753892976">
    <w:abstractNumId w:val="7"/>
  </w:num>
  <w:num w:numId="6" w16cid:durableId="339085286">
    <w:abstractNumId w:val="6"/>
  </w:num>
  <w:num w:numId="7" w16cid:durableId="509952211">
    <w:abstractNumId w:val="4"/>
  </w:num>
  <w:num w:numId="8" w16cid:durableId="664165808">
    <w:abstractNumId w:val="11"/>
  </w:num>
  <w:num w:numId="9" w16cid:durableId="1708412238">
    <w:abstractNumId w:val="0"/>
  </w:num>
  <w:num w:numId="10" w16cid:durableId="1450199049">
    <w:abstractNumId w:val="3"/>
  </w:num>
  <w:num w:numId="11" w16cid:durableId="696269792">
    <w:abstractNumId w:val="1"/>
  </w:num>
  <w:num w:numId="12" w16cid:durableId="658727752">
    <w:abstractNumId w:val="13"/>
  </w:num>
  <w:num w:numId="13" w16cid:durableId="1967348408">
    <w:abstractNumId w:val="5"/>
  </w:num>
  <w:num w:numId="14" w16cid:durableId="1589460717">
    <w:abstractNumId w:val="5"/>
  </w:num>
  <w:num w:numId="15" w16cid:durableId="595525964">
    <w:abstractNumId w:val="5"/>
  </w:num>
  <w:num w:numId="16" w16cid:durableId="1866867649">
    <w:abstractNumId w:val="5"/>
  </w:num>
  <w:num w:numId="17" w16cid:durableId="954601190">
    <w:abstractNumId w:val="5"/>
  </w:num>
  <w:num w:numId="18" w16cid:durableId="857698181">
    <w:abstractNumId w:val="9"/>
  </w:num>
  <w:num w:numId="19" w16cid:durableId="275333708">
    <w:abstractNumId w:val="12"/>
  </w:num>
  <w:num w:numId="20" w16cid:durableId="168848352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1"/>
    <w:rsid w:val="0000007B"/>
    <w:rsid w:val="00000655"/>
    <w:rsid w:val="0000078E"/>
    <w:rsid w:val="00001AC3"/>
    <w:rsid w:val="00001DD7"/>
    <w:rsid w:val="00002A69"/>
    <w:rsid w:val="000033E5"/>
    <w:rsid w:val="000045B1"/>
    <w:rsid w:val="0000479C"/>
    <w:rsid w:val="00005250"/>
    <w:rsid w:val="000052DF"/>
    <w:rsid w:val="000056C1"/>
    <w:rsid w:val="000064C1"/>
    <w:rsid w:val="00006801"/>
    <w:rsid w:val="00006B54"/>
    <w:rsid w:val="00006F88"/>
    <w:rsid w:val="0000725F"/>
    <w:rsid w:val="00007289"/>
    <w:rsid w:val="0000751D"/>
    <w:rsid w:val="00007FC3"/>
    <w:rsid w:val="00010BE0"/>
    <w:rsid w:val="00010CE7"/>
    <w:rsid w:val="00011302"/>
    <w:rsid w:val="00011769"/>
    <w:rsid w:val="000126B8"/>
    <w:rsid w:val="000137BA"/>
    <w:rsid w:val="00013DE9"/>
    <w:rsid w:val="00014428"/>
    <w:rsid w:val="000147ED"/>
    <w:rsid w:val="00014BE3"/>
    <w:rsid w:val="00014C83"/>
    <w:rsid w:val="00014D50"/>
    <w:rsid w:val="0001514C"/>
    <w:rsid w:val="00015B05"/>
    <w:rsid w:val="00015B67"/>
    <w:rsid w:val="00015DF2"/>
    <w:rsid w:val="00016AC4"/>
    <w:rsid w:val="00017685"/>
    <w:rsid w:val="0001776E"/>
    <w:rsid w:val="00017FB7"/>
    <w:rsid w:val="0002069F"/>
    <w:rsid w:val="000209EE"/>
    <w:rsid w:val="00021FBB"/>
    <w:rsid w:val="000229DA"/>
    <w:rsid w:val="00023008"/>
    <w:rsid w:val="000235C9"/>
    <w:rsid w:val="00023853"/>
    <w:rsid w:val="000248D1"/>
    <w:rsid w:val="00025839"/>
    <w:rsid w:val="00025AA2"/>
    <w:rsid w:val="00025C55"/>
    <w:rsid w:val="00025E48"/>
    <w:rsid w:val="00025F72"/>
    <w:rsid w:val="00026106"/>
    <w:rsid w:val="0002611F"/>
    <w:rsid w:val="00026CFB"/>
    <w:rsid w:val="00027267"/>
    <w:rsid w:val="0002747B"/>
    <w:rsid w:val="00027F75"/>
    <w:rsid w:val="000313B3"/>
    <w:rsid w:val="000319AB"/>
    <w:rsid w:val="00031F58"/>
    <w:rsid w:val="0003241E"/>
    <w:rsid w:val="00032818"/>
    <w:rsid w:val="0003290B"/>
    <w:rsid w:val="00033E29"/>
    <w:rsid w:val="00034EAC"/>
    <w:rsid w:val="00034EC8"/>
    <w:rsid w:val="00035022"/>
    <w:rsid w:val="000355B8"/>
    <w:rsid w:val="0003572B"/>
    <w:rsid w:val="00035759"/>
    <w:rsid w:val="00035AC2"/>
    <w:rsid w:val="00035CB7"/>
    <w:rsid w:val="00035D18"/>
    <w:rsid w:val="0003684E"/>
    <w:rsid w:val="00036A30"/>
    <w:rsid w:val="00036D68"/>
    <w:rsid w:val="00036E07"/>
    <w:rsid w:val="00037144"/>
    <w:rsid w:val="0003755E"/>
    <w:rsid w:val="00037836"/>
    <w:rsid w:val="000378BC"/>
    <w:rsid w:val="00037D47"/>
    <w:rsid w:val="00037E15"/>
    <w:rsid w:val="000410D3"/>
    <w:rsid w:val="0004162C"/>
    <w:rsid w:val="00041A73"/>
    <w:rsid w:val="00042BF8"/>
    <w:rsid w:val="0004352C"/>
    <w:rsid w:val="00043552"/>
    <w:rsid w:val="000436DB"/>
    <w:rsid w:val="00043A6A"/>
    <w:rsid w:val="00043DA1"/>
    <w:rsid w:val="000440FB"/>
    <w:rsid w:val="0004438B"/>
    <w:rsid w:val="000445CD"/>
    <w:rsid w:val="00044690"/>
    <w:rsid w:val="000450CB"/>
    <w:rsid w:val="0004536A"/>
    <w:rsid w:val="00045E6D"/>
    <w:rsid w:val="000463BB"/>
    <w:rsid w:val="000471DC"/>
    <w:rsid w:val="000507C5"/>
    <w:rsid w:val="00052469"/>
    <w:rsid w:val="00052625"/>
    <w:rsid w:val="0005274F"/>
    <w:rsid w:val="00052A18"/>
    <w:rsid w:val="00052CEC"/>
    <w:rsid w:val="00053217"/>
    <w:rsid w:val="0005437C"/>
    <w:rsid w:val="00054552"/>
    <w:rsid w:val="0005470B"/>
    <w:rsid w:val="000548B3"/>
    <w:rsid w:val="00054B59"/>
    <w:rsid w:val="00054E87"/>
    <w:rsid w:val="00055425"/>
    <w:rsid w:val="0005567A"/>
    <w:rsid w:val="00056158"/>
    <w:rsid w:val="000562C9"/>
    <w:rsid w:val="00056615"/>
    <w:rsid w:val="000567BD"/>
    <w:rsid w:val="00056881"/>
    <w:rsid w:val="000575A0"/>
    <w:rsid w:val="000578EE"/>
    <w:rsid w:val="00057C99"/>
    <w:rsid w:val="00060952"/>
    <w:rsid w:val="00060AC4"/>
    <w:rsid w:val="0006135E"/>
    <w:rsid w:val="000613D3"/>
    <w:rsid w:val="00061831"/>
    <w:rsid w:val="00062312"/>
    <w:rsid w:val="0006288E"/>
    <w:rsid w:val="00062CA1"/>
    <w:rsid w:val="00063E58"/>
    <w:rsid w:val="00064190"/>
    <w:rsid w:val="00064EA9"/>
    <w:rsid w:val="00065F28"/>
    <w:rsid w:val="00066175"/>
    <w:rsid w:val="00066178"/>
    <w:rsid w:val="000662DD"/>
    <w:rsid w:val="00066792"/>
    <w:rsid w:val="00066B4E"/>
    <w:rsid w:val="00066F79"/>
    <w:rsid w:val="000673AD"/>
    <w:rsid w:val="0006747C"/>
    <w:rsid w:val="000674FD"/>
    <w:rsid w:val="000675C3"/>
    <w:rsid w:val="00067C26"/>
    <w:rsid w:val="00067CA5"/>
    <w:rsid w:val="00067DFF"/>
    <w:rsid w:val="00070005"/>
    <w:rsid w:val="00070138"/>
    <w:rsid w:val="000708A1"/>
    <w:rsid w:val="00070F25"/>
    <w:rsid w:val="000718BA"/>
    <w:rsid w:val="00071BD8"/>
    <w:rsid w:val="000724CE"/>
    <w:rsid w:val="000725AD"/>
    <w:rsid w:val="00072A94"/>
    <w:rsid w:val="000731D5"/>
    <w:rsid w:val="00073483"/>
    <w:rsid w:val="00073F13"/>
    <w:rsid w:val="000746B2"/>
    <w:rsid w:val="000746CC"/>
    <w:rsid w:val="00075B00"/>
    <w:rsid w:val="00075DA9"/>
    <w:rsid w:val="00076266"/>
    <w:rsid w:val="0007668C"/>
    <w:rsid w:val="00076FDF"/>
    <w:rsid w:val="00081262"/>
    <w:rsid w:val="000816CD"/>
    <w:rsid w:val="00081E26"/>
    <w:rsid w:val="000820DB"/>
    <w:rsid w:val="00082309"/>
    <w:rsid w:val="000824F6"/>
    <w:rsid w:val="00082517"/>
    <w:rsid w:val="00082988"/>
    <w:rsid w:val="00082CBA"/>
    <w:rsid w:val="0008330D"/>
    <w:rsid w:val="0008367D"/>
    <w:rsid w:val="00083EF6"/>
    <w:rsid w:val="000845F3"/>
    <w:rsid w:val="000852A3"/>
    <w:rsid w:val="00085897"/>
    <w:rsid w:val="00085F09"/>
    <w:rsid w:val="000863EC"/>
    <w:rsid w:val="0008654D"/>
    <w:rsid w:val="000865DD"/>
    <w:rsid w:val="00087F83"/>
    <w:rsid w:val="0009006F"/>
    <w:rsid w:val="00090112"/>
    <w:rsid w:val="000911C9"/>
    <w:rsid w:val="00091204"/>
    <w:rsid w:val="0009167C"/>
    <w:rsid w:val="000919FE"/>
    <w:rsid w:val="00093888"/>
    <w:rsid w:val="000949A6"/>
    <w:rsid w:val="00094B04"/>
    <w:rsid w:val="00095477"/>
    <w:rsid w:val="000971A4"/>
    <w:rsid w:val="00097686"/>
    <w:rsid w:val="000976D3"/>
    <w:rsid w:val="00097D36"/>
    <w:rsid w:val="000A0FB8"/>
    <w:rsid w:val="000A173A"/>
    <w:rsid w:val="000A2074"/>
    <w:rsid w:val="000A2293"/>
    <w:rsid w:val="000A29DB"/>
    <w:rsid w:val="000A325F"/>
    <w:rsid w:val="000A35F9"/>
    <w:rsid w:val="000A3B29"/>
    <w:rsid w:val="000A3E98"/>
    <w:rsid w:val="000A474A"/>
    <w:rsid w:val="000A47AD"/>
    <w:rsid w:val="000A4AF3"/>
    <w:rsid w:val="000A4B69"/>
    <w:rsid w:val="000A583C"/>
    <w:rsid w:val="000A59C4"/>
    <w:rsid w:val="000A5B6B"/>
    <w:rsid w:val="000A6118"/>
    <w:rsid w:val="000A6455"/>
    <w:rsid w:val="000A6DC5"/>
    <w:rsid w:val="000A7663"/>
    <w:rsid w:val="000B0304"/>
    <w:rsid w:val="000B0A5B"/>
    <w:rsid w:val="000B0A9F"/>
    <w:rsid w:val="000B0D1D"/>
    <w:rsid w:val="000B0DD4"/>
    <w:rsid w:val="000B1B3E"/>
    <w:rsid w:val="000B1F2D"/>
    <w:rsid w:val="000B254F"/>
    <w:rsid w:val="000B2877"/>
    <w:rsid w:val="000B2E27"/>
    <w:rsid w:val="000B3856"/>
    <w:rsid w:val="000B43F6"/>
    <w:rsid w:val="000B461F"/>
    <w:rsid w:val="000B4C5D"/>
    <w:rsid w:val="000B4EEE"/>
    <w:rsid w:val="000B5294"/>
    <w:rsid w:val="000B6A1D"/>
    <w:rsid w:val="000B7624"/>
    <w:rsid w:val="000B7C46"/>
    <w:rsid w:val="000B7C69"/>
    <w:rsid w:val="000C07DB"/>
    <w:rsid w:val="000C09BF"/>
    <w:rsid w:val="000C1103"/>
    <w:rsid w:val="000C11F6"/>
    <w:rsid w:val="000C14AB"/>
    <w:rsid w:val="000C194A"/>
    <w:rsid w:val="000C1D1F"/>
    <w:rsid w:val="000C2230"/>
    <w:rsid w:val="000C278B"/>
    <w:rsid w:val="000C33BE"/>
    <w:rsid w:val="000C382B"/>
    <w:rsid w:val="000C3924"/>
    <w:rsid w:val="000C3B21"/>
    <w:rsid w:val="000C3FCF"/>
    <w:rsid w:val="000C41EA"/>
    <w:rsid w:val="000C44F9"/>
    <w:rsid w:val="000C472C"/>
    <w:rsid w:val="000C4947"/>
    <w:rsid w:val="000C4E4A"/>
    <w:rsid w:val="000C5112"/>
    <w:rsid w:val="000C5252"/>
    <w:rsid w:val="000C62D3"/>
    <w:rsid w:val="000C64F7"/>
    <w:rsid w:val="000C67DD"/>
    <w:rsid w:val="000C757C"/>
    <w:rsid w:val="000C78B8"/>
    <w:rsid w:val="000C7A39"/>
    <w:rsid w:val="000C7A65"/>
    <w:rsid w:val="000D02C1"/>
    <w:rsid w:val="000D03CE"/>
    <w:rsid w:val="000D0683"/>
    <w:rsid w:val="000D0ABA"/>
    <w:rsid w:val="000D0BF0"/>
    <w:rsid w:val="000D1D12"/>
    <w:rsid w:val="000D1D60"/>
    <w:rsid w:val="000D2DC3"/>
    <w:rsid w:val="000D2EEF"/>
    <w:rsid w:val="000D35A1"/>
    <w:rsid w:val="000D3957"/>
    <w:rsid w:val="000D3F3B"/>
    <w:rsid w:val="000D447D"/>
    <w:rsid w:val="000D4C8D"/>
    <w:rsid w:val="000D4EDE"/>
    <w:rsid w:val="000D5052"/>
    <w:rsid w:val="000D515D"/>
    <w:rsid w:val="000D5905"/>
    <w:rsid w:val="000D593A"/>
    <w:rsid w:val="000D5D07"/>
    <w:rsid w:val="000D6FF7"/>
    <w:rsid w:val="000D784D"/>
    <w:rsid w:val="000D7AE5"/>
    <w:rsid w:val="000E0183"/>
    <w:rsid w:val="000E0960"/>
    <w:rsid w:val="000E0AF2"/>
    <w:rsid w:val="000E0F7A"/>
    <w:rsid w:val="000E1273"/>
    <w:rsid w:val="000E1A44"/>
    <w:rsid w:val="000E1C5B"/>
    <w:rsid w:val="000E2269"/>
    <w:rsid w:val="000E227C"/>
    <w:rsid w:val="000E2656"/>
    <w:rsid w:val="000E301A"/>
    <w:rsid w:val="000E33F0"/>
    <w:rsid w:val="000E3442"/>
    <w:rsid w:val="000E3841"/>
    <w:rsid w:val="000E51D1"/>
    <w:rsid w:val="000E5277"/>
    <w:rsid w:val="000E55CF"/>
    <w:rsid w:val="000E5B81"/>
    <w:rsid w:val="000E5C3C"/>
    <w:rsid w:val="000E5EE3"/>
    <w:rsid w:val="000E601C"/>
    <w:rsid w:val="000E60EC"/>
    <w:rsid w:val="000E756A"/>
    <w:rsid w:val="000E7679"/>
    <w:rsid w:val="000E7D7F"/>
    <w:rsid w:val="000E7ED4"/>
    <w:rsid w:val="000F01AA"/>
    <w:rsid w:val="000F0568"/>
    <w:rsid w:val="000F083E"/>
    <w:rsid w:val="000F0FDF"/>
    <w:rsid w:val="000F2A98"/>
    <w:rsid w:val="000F2B5D"/>
    <w:rsid w:val="000F2E97"/>
    <w:rsid w:val="000F3578"/>
    <w:rsid w:val="000F3CC8"/>
    <w:rsid w:val="000F4BDB"/>
    <w:rsid w:val="000F4C6F"/>
    <w:rsid w:val="000F51A6"/>
    <w:rsid w:val="000F535A"/>
    <w:rsid w:val="000F53CD"/>
    <w:rsid w:val="000F5ED8"/>
    <w:rsid w:val="000F5EFD"/>
    <w:rsid w:val="000F5F85"/>
    <w:rsid w:val="000F6030"/>
    <w:rsid w:val="000F66E0"/>
    <w:rsid w:val="000F6791"/>
    <w:rsid w:val="000F79E8"/>
    <w:rsid w:val="000F7A70"/>
    <w:rsid w:val="000F7C3A"/>
    <w:rsid w:val="000F7FDD"/>
    <w:rsid w:val="001002A9"/>
    <w:rsid w:val="001002CA"/>
    <w:rsid w:val="0010102A"/>
    <w:rsid w:val="0010113B"/>
    <w:rsid w:val="001011BE"/>
    <w:rsid w:val="00101DD0"/>
    <w:rsid w:val="001023F0"/>
    <w:rsid w:val="00102730"/>
    <w:rsid w:val="001032A9"/>
    <w:rsid w:val="00103832"/>
    <w:rsid w:val="001039E7"/>
    <w:rsid w:val="00104257"/>
    <w:rsid w:val="001042EC"/>
    <w:rsid w:val="0010453A"/>
    <w:rsid w:val="0010559F"/>
    <w:rsid w:val="001058D7"/>
    <w:rsid w:val="001058F8"/>
    <w:rsid w:val="001061A6"/>
    <w:rsid w:val="00106B8A"/>
    <w:rsid w:val="001077FE"/>
    <w:rsid w:val="001101EF"/>
    <w:rsid w:val="0011033B"/>
    <w:rsid w:val="00110676"/>
    <w:rsid w:val="001114F1"/>
    <w:rsid w:val="001114F9"/>
    <w:rsid w:val="00111E54"/>
    <w:rsid w:val="001123E7"/>
    <w:rsid w:val="001123FA"/>
    <w:rsid w:val="001130BC"/>
    <w:rsid w:val="00113767"/>
    <w:rsid w:val="0011376F"/>
    <w:rsid w:val="00114175"/>
    <w:rsid w:val="00114428"/>
    <w:rsid w:val="001147CA"/>
    <w:rsid w:val="00114935"/>
    <w:rsid w:val="00114E74"/>
    <w:rsid w:val="00114EF0"/>
    <w:rsid w:val="00115BBB"/>
    <w:rsid w:val="001169B1"/>
    <w:rsid w:val="00117EE4"/>
    <w:rsid w:val="00117F6D"/>
    <w:rsid w:val="0012181F"/>
    <w:rsid w:val="00121D34"/>
    <w:rsid w:val="0012451E"/>
    <w:rsid w:val="00124CC0"/>
    <w:rsid w:val="00124F9D"/>
    <w:rsid w:val="00125175"/>
    <w:rsid w:val="001253D8"/>
    <w:rsid w:val="00125E02"/>
    <w:rsid w:val="001277C8"/>
    <w:rsid w:val="0013098C"/>
    <w:rsid w:val="0013134A"/>
    <w:rsid w:val="001314E0"/>
    <w:rsid w:val="00131838"/>
    <w:rsid w:val="00131A17"/>
    <w:rsid w:val="00132814"/>
    <w:rsid w:val="00132A3C"/>
    <w:rsid w:val="00132E9E"/>
    <w:rsid w:val="0013318E"/>
    <w:rsid w:val="0013329F"/>
    <w:rsid w:val="001332E3"/>
    <w:rsid w:val="00133448"/>
    <w:rsid w:val="00133785"/>
    <w:rsid w:val="0013387D"/>
    <w:rsid w:val="00133B5E"/>
    <w:rsid w:val="00133D33"/>
    <w:rsid w:val="00134B0B"/>
    <w:rsid w:val="00134B2D"/>
    <w:rsid w:val="00135C99"/>
    <w:rsid w:val="00136209"/>
    <w:rsid w:val="00136534"/>
    <w:rsid w:val="00136594"/>
    <w:rsid w:val="00136762"/>
    <w:rsid w:val="00136C35"/>
    <w:rsid w:val="00136E3B"/>
    <w:rsid w:val="0013738D"/>
    <w:rsid w:val="00137840"/>
    <w:rsid w:val="00137853"/>
    <w:rsid w:val="00137C5A"/>
    <w:rsid w:val="001400AD"/>
    <w:rsid w:val="001405AD"/>
    <w:rsid w:val="0014079F"/>
    <w:rsid w:val="00141038"/>
    <w:rsid w:val="001412AC"/>
    <w:rsid w:val="00141521"/>
    <w:rsid w:val="00141583"/>
    <w:rsid w:val="00141692"/>
    <w:rsid w:val="0014247D"/>
    <w:rsid w:val="00142719"/>
    <w:rsid w:val="00142A04"/>
    <w:rsid w:val="001431C2"/>
    <w:rsid w:val="001438AD"/>
    <w:rsid w:val="0014417C"/>
    <w:rsid w:val="001442C2"/>
    <w:rsid w:val="001447B6"/>
    <w:rsid w:val="00144C42"/>
    <w:rsid w:val="001456DB"/>
    <w:rsid w:val="00145B87"/>
    <w:rsid w:val="00145F30"/>
    <w:rsid w:val="0014644E"/>
    <w:rsid w:val="00146E51"/>
    <w:rsid w:val="00147BF6"/>
    <w:rsid w:val="0015031C"/>
    <w:rsid w:val="00150382"/>
    <w:rsid w:val="001505B3"/>
    <w:rsid w:val="00150923"/>
    <w:rsid w:val="00150A3F"/>
    <w:rsid w:val="00151135"/>
    <w:rsid w:val="00151822"/>
    <w:rsid w:val="00151A9E"/>
    <w:rsid w:val="00151CBE"/>
    <w:rsid w:val="00152C01"/>
    <w:rsid w:val="00152DDC"/>
    <w:rsid w:val="00152E02"/>
    <w:rsid w:val="00153A34"/>
    <w:rsid w:val="001543DD"/>
    <w:rsid w:val="00154421"/>
    <w:rsid w:val="00154738"/>
    <w:rsid w:val="00154C02"/>
    <w:rsid w:val="0015504B"/>
    <w:rsid w:val="00155358"/>
    <w:rsid w:val="00155903"/>
    <w:rsid w:val="001561D0"/>
    <w:rsid w:val="001566E7"/>
    <w:rsid w:val="00156A97"/>
    <w:rsid w:val="00156DEF"/>
    <w:rsid w:val="00156E04"/>
    <w:rsid w:val="00156FD3"/>
    <w:rsid w:val="001578B6"/>
    <w:rsid w:val="00157C8F"/>
    <w:rsid w:val="00157D2B"/>
    <w:rsid w:val="00157DE9"/>
    <w:rsid w:val="001600BC"/>
    <w:rsid w:val="001608C9"/>
    <w:rsid w:val="001609FB"/>
    <w:rsid w:val="00160E1F"/>
    <w:rsid w:val="00161752"/>
    <w:rsid w:val="00162D8D"/>
    <w:rsid w:val="00163EDC"/>
    <w:rsid w:val="00164963"/>
    <w:rsid w:val="00164E44"/>
    <w:rsid w:val="001652F2"/>
    <w:rsid w:val="00165577"/>
    <w:rsid w:val="00165B7D"/>
    <w:rsid w:val="001665EB"/>
    <w:rsid w:val="00166816"/>
    <w:rsid w:val="0016735F"/>
    <w:rsid w:val="001674A7"/>
    <w:rsid w:val="00170877"/>
    <w:rsid w:val="0017120D"/>
    <w:rsid w:val="00171246"/>
    <w:rsid w:val="001715A0"/>
    <w:rsid w:val="00171622"/>
    <w:rsid w:val="0017208A"/>
    <w:rsid w:val="0017243B"/>
    <w:rsid w:val="00172813"/>
    <w:rsid w:val="00172B4E"/>
    <w:rsid w:val="00173A3C"/>
    <w:rsid w:val="00173CD0"/>
    <w:rsid w:val="001740B7"/>
    <w:rsid w:val="001742B0"/>
    <w:rsid w:val="001743ED"/>
    <w:rsid w:val="001744D9"/>
    <w:rsid w:val="0017450C"/>
    <w:rsid w:val="00174EBC"/>
    <w:rsid w:val="00175439"/>
    <w:rsid w:val="001756BB"/>
    <w:rsid w:val="00176D94"/>
    <w:rsid w:val="001770B2"/>
    <w:rsid w:val="00177620"/>
    <w:rsid w:val="00180930"/>
    <w:rsid w:val="00180D9A"/>
    <w:rsid w:val="00180DBA"/>
    <w:rsid w:val="001810B3"/>
    <w:rsid w:val="00181518"/>
    <w:rsid w:val="001818CA"/>
    <w:rsid w:val="00181943"/>
    <w:rsid w:val="00182090"/>
    <w:rsid w:val="00182925"/>
    <w:rsid w:val="0018374C"/>
    <w:rsid w:val="00184789"/>
    <w:rsid w:val="00184D9F"/>
    <w:rsid w:val="00185031"/>
    <w:rsid w:val="0018550F"/>
    <w:rsid w:val="00185822"/>
    <w:rsid w:val="00185CE0"/>
    <w:rsid w:val="001864A8"/>
    <w:rsid w:val="001871E9"/>
    <w:rsid w:val="00187937"/>
    <w:rsid w:val="00187A55"/>
    <w:rsid w:val="00187DD3"/>
    <w:rsid w:val="00187E43"/>
    <w:rsid w:val="00192C10"/>
    <w:rsid w:val="00192C23"/>
    <w:rsid w:val="0019319F"/>
    <w:rsid w:val="001933C6"/>
    <w:rsid w:val="001939AF"/>
    <w:rsid w:val="0019411B"/>
    <w:rsid w:val="00194AED"/>
    <w:rsid w:val="00194C9F"/>
    <w:rsid w:val="00195A00"/>
    <w:rsid w:val="00195CD6"/>
    <w:rsid w:val="00196797"/>
    <w:rsid w:val="00196AA1"/>
    <w:rsid w:val="00196AAF"/>
    <w:rsid w:val="00196BC4"/>
    <w:rsid w:val="00197531"/>
    <w:rsid w:val="0019762D"/>
    <w:rsid w:val="0019795C"/>
    <w:rsid w:val="00197D56"/>
    <w:rsid w:val="001A01D0"/>
    <w:rsid w:val="001A0C1D"/>
    <w:rsid w:val="001A1655"/>
    <w:rsid w:val="001A173A"/>
    <w:rsid w:val="001A1FC5"/>
    <w:rsid w:val="001A231B"/>
    <w:rsid w:val="001A2442"/>
    <w:rsid w:val="001A263A"/>
    <w:rsid w:val="001A2B4A"/>
    <w:rsid w:val="001A33D9"/>
    <w:rsid w:val="001A3423"/>
    <w:rsid w:val="001A349E"/>
    <w:rsid w:val="001A3C00"/>
    <w:rsid w:val="001A4E97"/>
    <w:rsid w:val="001A5081"/>
    <w:rsid w:val="001A58DF"/>
    <w:rsid w:val="001A5C4D"/>
    <w:rsid w:val="001A6045"/>
    <w:rsid w:val="001A60C9"/>
    <w:rsid w:val="001A62C3"/>
    <w:rsid w:val="001A6559"/>
    <w:rsid w:val="001A69CF"/>
    <w:rsid w:val="001A6D96"/>
    <w:rsid w:val="001A7019"/>
    <w:rsid w:val="001A7337"/>
    <w:rsid w:val="001A7629"/>
    <w:rsid w:val="001A7818"/>
    <w:rsid w:val="001A79A3"/>
    <w:rsid w:val="001A7C1E"/>
    <w:rsid w:val="001B0774"/>
    <w:rsid w:val="001B077C"/>
    <w:rsid w:val="001B0C4D"/>
    <w:rsid w:val="001B16E9"/>
    <w:rsid w:val="001B17B8"/>
    <w:rsid w:val="001B2884"/>
    <w:rsid w:val="001B3154"/>
    <w:rsid w:val="001B32B1"/>
    <w:rsid w:val="001B3B70"/>
    <w:rsid w:val="001B40E9"/>
    <w:rsid w:val="001B40EB"/>
    <w:rsid w:val="001B4932"/>
    <w:rsid w:val="001B49F6"/>
    <w:rsid w:val="001B55AF"/>
    <w:rsid w:val="001B5B4F"/>
    <w:rsid w:val="001B5EDB"/>
    <w:rsid w:val="001B6D68"/>
    <w:rsid w:val="001B6F27"/>
    <w:rsid w:val="001B70C0"/>
    <w:rsid w:val="001B7C33"/>
    <w:rsid w:val="001C0592"/>
    <w:rsid w:val="001C091B"/>
    <w:rsid w:val="001C0F5A"/>
    <w:rsid w:val="001C0F5F"/>
    <w:rsid w:val="001C1529"/>
    <w:rsid w:val="001C1887"/>
    <w:rsid w:val="001C29A0"/>
    <w:rsid w:val="001C2D32"/>
    <w:rsid w:val="001C33DD"/>
    <w:rsid w:val="001C3838"/>
    <w:rsid w:val="001C45ED"/>
    <w:rsid w:val="001C4600"/>
    <w:rsid w:val="001C4641"/>
    <w:rsid w:val="001C46AB"/>
    <w:rsid w:val="001C5A2E"/>
    <w:rsid w:val="001C658C"/>
    <w:rsid w:val="001C689C"/>
    <w:rsid w:val="001C68E8"/>
    <w:rsid w:val="001C6917"/>
    <w:rsid w:val="001C6B5A"/>
    <w:rsid w:val="001C6C02"/>
    <w:rsid w:val="001C775A"/>
    <w:rsid w:val="001C7C7B"/>
    <w:rsid w:val="001C7DDA"/>
    <w:rsid w:val="001D0DE4"/>
    <w:rsid w:val="001D14DA"/>
    <w:rsid w:val="001D25FB"/>
    <w:rsid w:val="001D28C3"/>
    <w:rsid w:val="001D2907"/>
    <w:rsid w:val="001D32E9"/>
    <w:rsid w:val="001D33C6"/>
    <w:rsid w:val="001D3A80"/>
    <w:rsid w:val="001D44DF"/>
    <w:rsid w:val="001D4D8D"/>
    <w:rsid w:val="001D515A"/>
    <w:rsid w:val="001D520E"/>
    <w:rsid w:val="001D6238"/>
    <w:rsid w:val="001D68C9"/>
    <w:rsid w:val="001E0324"/>
    <w:rsid w:val="001E0A85"/>
    <w:rsid w:val="001E11D7"/>
    <w:rsid w:val="001E18F2"/>
    <w:rsid w:val="001E1E0D"/>
    <w:rsid w:val="001E2DA7"/>
    <w:rsid w:val="001E393D"/>
    <w:rsid w:val="001E3FA4"/>
    <w:rsid w:val="001E440E"/>
    <w:rsid w:val="001E4509"/>
    <w:rsid w:val="001E4BA2"/>
    <w:rsid w:val="001E4FC9"/>
    <w:rsid w:val="001E5342"/>
    <w:rsid w:val="001E5BAC"/>
    <w:rsid w:val="001E5D00"/>
    <w:rsid w:val="001E64D2"/>
    <w:rsid w:val="001E6648"/>
    <w:rsid w:val="001E6D43"/>
    <w:rsid w:val="001E6F18"/>
    <w:rsid w:val="001E761E"/>
    <w:rsid w:val="001E7A7D"/>
    <w:rsid w:val="001F013C"/>
    <w:rsid w:val="001F13B8"/>
    <w:rsid w:val="001F18A7"/>
    <w:rsid w:val="001F18D0"/>
    <w:rsid w:val="001F27AD"/>
    <w:rsid w:val="001F2DD4"/>
    <w:rsid w:val="001F2F7E"/>
    <w:rsid w:val="001F322A"/>
    <w:rsid w:val="001F3332"/>
    <w:rsid w:val="001F372E"/>
    <w:rsid w:val="001F3799"/>
    <w:rsid w:val="001F37C4"/>
    <w:rsid w:val="001F3A76"/>
    <w:rsid w:val="001F4044"/>
    <w:rsid w:val="001F4988"/>
    <w:rsid w:val="001F4A10"/>
    <w:rsid w:val="001F556C"/>
    <w:rsid w:val="001F55B6"/>
    <w:rsid w:val="001F5D7B"/>
    <w:rsid w:val="001F6AF3"/>
    <w:rsid w:val="001F70F9"/>
    <w:rsid w:val="001F7723"/>
    <w:rsid w:val="001F78DA"/>
    <w:rsid w:val="001F7942"/>
    <w:rsid w:val="00200297"/>
    <w:rsid w:val="00200C7A"/>
    <w:rsid w:val="00202282"/>
    <w:rsid w:val="002028DE"/>
    <w:rsid w:val="002028EF"/>
    <w:rsid w:val="00202E04"/>
    <w:rsid w:val="002030AF"/>
    <w:rsid w:val="00203197"/>
    <w:rsid w:val="00203777"/>
    <w:rsid w:val="002037C3"/>
    <w:rsid w:val="00204305"/>
    <w:rsid w:val="002055D4"/>
    <w:rsid w:val="002056A8"/>
    <w:rsid w:val="002058BC"/>
    <w:rsid w:val="00206C3F"/>
    <w:rsid w:val="0020709A"/>
    <w:rsid w:val="002075BA"/>
    <w:rsid w:val="0020766F"/>
    <w:rsid w:val="002079E7"/>
    <w:rsid w:val="00207B12"/>
    <w:rsid w:val="00207C33"/>
    <w:rsid w:val="00210111"/>
    <w:rsid w:val="002103AC"/>
    <w:rsid w:val="0021115E"/>
    <w:rsid w:val="002113AC"/>
    <w:rsid w:val="00211BC2"/>
    <w:rsid w:val="00211D9D"/>
    <w:rsid w:val="00211DB9"/>
    <w:rsid w:val="0021338F"/>
    <w:rsid w:val="0021341D"/>
    <w:rsid w:val="002139DA"/>
    <w:rsid w:val="00213A02"/>
    <w:rsid w:val="00213DE3"/>
    <w:rsid w:val="00214C8E"/>
    <w:rsid w:val="0021645D"/>
    <w:rsid w:val="0021694F"/>
    <w:rsid w:val="00216E9A"/>
    <w:rsid w:val="00217226"/>
    <w:rsid w:val="00217366"/>
    <w:rsid w:val="002174BE"/>
    <w:rsid w:val="00217563"/>
    <w:rsid w:val="00217875"/>
    <w:rsid w:val="00217B49"/>
    <w:rsid w:val="00217DFC"/>
    <w:rsid w:val="00220571"/>
    <w:rsid w:val="00220834"/>
    <w:rsid w:val="0022124F"/>
    <w:rsid w:val="00221C5F"/>
    <w:rsid w:val="00221F5B"/>
    <w:rsid w:val="002227B7"/>
    <w:rsid w:val="00222EFC"/>
    <w:rsid w:val="00223036"/>
    <w:rsid w:val="00223291"/>
    <w:rsid w:val="002233C7"/>
    <w:rsid w:val="00223441"/>
    <w:rsid w:val="00223EAD"/>
    <w:rsid w:val="00224254"/>
    <w:rsid w:val="002243CF"/>
    <w:rsid w:val="00224834"/>
    <w:rsid w:val="002248C8"/>
    <w:rsid w:val="00224940"/>
    <w:rsid w:val="00224943"/>
    <w:rsid w:val="00224B6D"/>
    <w:rsid w:val="00224BF5"/>
    <w:rsid w:val="00224C96"/>
    <w:rsid w:val="002254E9"/>
    <w:rsid w:val="0022568D"/>
    <w:rsid w:val="00225EE5"/>
    <w:rsid w:val="00226347"/>
    <w:rsid w:val="00226EDB"/>
    <w:rsid w:val="00230147"/>
    <w:rsid w:val="0023014C"/>
    <w:rsid w:val="002301FD"/>
    <w:rsid w:val="002307BF"/>
    <w:rsid w:val="002307F8"/>
    <w:rsid w:val="00230AFA"/>
    <w:rsid w:val="00230C18"/>
    <w:rsid w:val="00230C49"/>
    <w:rsid w:val="00230E0B"/>
    <w:rsid w:val="00231686"/>
    <w:rsid w:val="00231755"/>
    <w:rsid w:val="00231844"/>
    <w:rsid w:val="00231F1A"/>
    <w:rsid w:val="00232BB5"/>
    <w:rsid w:val="00232DC3"/>
    <w:rsid w:val="002331D2"/>
    <w:rsid w:val="002336B4"/>
    <w:rsid w:val="00234ED7"/>
    <w:rsid w:val="00236EF6"/>
    <w:rsid w:val="002371C2"/>
    <w:rsid w:val="00237C5F"/>
    <w:rsid w:val="00237E6D"/>
    <w:rsid w:val="002402C8"/>
    <w:rsid w:val="00240303"/>
    <w:rsid w:val="00240687"/>
    <w:rsid w:val="00241B5B"/>
    <w:rsid w:val="00243196"/>
    <w:rsid w:val="0024366D"/>
    <w:rsid w:val="002436CD"/>
    <w:rsid w:val="00243700"/>
    <w:rsid w:val="00243935"/>
    <w:rsid w:val="00243A90"/>
    <w:rsid w:val="002440B3"/>
    <w:rsid w:val="00244662"/>
    <w:rsid w:val="00245826"/>
    <w:rsid w:val="00246ACE"/>
    <w:rsid w:val="002476AF"/>
    <w:rsid w:val="00247936"/>
    <w:rsid w:val="00247F66"/>
    <w:rsid w:val="0025012B"/>
    <w:rsid w:val="002502CD"/>
    <w:rsid w:val="0025062C"/>
    <w:rsid w:val="0025082D"/>
    <w:rsid w:val="002515D9"/>
    <w:rsid w:val="00252CBF"/>
    <w:rsid w:val="00253092"/>
    <w:rsid w:val="002531C0"/>
    <w:rsid w:val="002531F7"/>
    <w:rsid w:val="002533AA"/>
    <w:rsid w:val="00253C2E"/>
    <w:rsid w:val="0025413D"/>
    <w:rsid w:val="00254E43"/>
    <w:rsid w:val="0025509F"/>
    <w:rsid w:val="002551F4"/>
    <w:rsid w:val="00255B50"/>
    <w:rsid w:val="00255DA2"/>
    <w:rsid w:val="002563F0"/>
    <w:rsid w:val="00256832"/>
    <w:rsid w:val="002569E6"/>
    <w:rsid w:val="00256A2C"/>
    <w:rsid w:val="0025770F"/>
    <w:rsid w:val="00257C48"/>
    <w:rsid w:val="002603DB"/>
    <w:rsid w:val="00260820"/>
    <w:rsid w:val="00260A04"/>
    <w:rsid w:val="00260A30"/>
    <w:rsid w:val="00260D83"/>
    <w:rsid w:val="00261453"/>
    <w:rsid w:val="00262491"/>
    <w:rsid w:val="0026283A"/>
    <w:rsid w:val="0026300B"/>
    <w:rsid w:val="00263AD9"/>
    <w:rsid w:val="0026403B"/>
    <w:rsid w:val="00264FDF"/>
    <w:rsid w:val="002652FA"/>
    <w:rsid w:val="00265943"/>
    <w:rsid w:val="00265AB3"/>
    <w:rsid w:val="00265AF3"/>
    <w:rsid w:val="0026638E"/>
    <w:rsid w:val="00266BA5"/>
    <w:rsid w:val="0026734D"/>
    <w:rsid w:val="00267B6E"/>
    <w:rsid w:val="00270641"/>
    <w:rsid w:val="00272B8D"/>
    <w:rsid w:val="00272FCA"/>
    <w:rsid w:val="002734C0"/>
    <w:rsid w:val="0027378C"/>
    <w:rsid w:val="00273A79"/>
    <w:rsid w:val="00274141"/>
    <w:rsid w:val="002746E1"/>
    <w:rsid w:val="002747F2"/>
    <w:rsid w:val="00275112"/>
    <w:rsid w:val="00275791"/>
    <w:rsid w:val="00275796"/>
    <w:rsid w:val="002757AC"/>
    <w:rsid w:val="0027589F"/>
    <w:rsid w:val="00275BF9"/>
    <w:rsid w:val="002766A5"/>
    <w:rsid w:val="00277E40"/>
    <w:rsid w:val="00280202"/>
    <w:rsid w:val="0028021A"/>
    <w:rsid w:val="002802B7"/>
    <w:rsid w:val="0028058B"/>
    <w:rsid w:val="0028097F"/>
    <w:rsid w:val="00280A85"/>
    <w:rsid w:val="00281533"/>
    <w:rsid w:val="00281BDC"/>
    <w:rsid w:val="00283058"/>
    <w:rsid w:val="00283070"/>
    <w:rsid w:val="0028316F"/>
    <w:rsid w:val="002840EC"/>
    <w:rsid w:val="00284566"/>
    <w:rsid w:val="00284637"/>
    <w:rsid w:val="00284C33"/>
    <w:rsid w:val="00284DFC"/>
    <w:rsid w:val="0028500F"/>
    <w:rsid w:val="00285372"/>
    <w:rsid w:val="00285395"/>
    <w:rsid w:val="00285B48"/>
    <w:rsid w:val="002864A3"/>
    <w:rsid w:val="00286794"/>
    <w:rsid w:val="002869A2"/>
    <w:rsid w:val="00286E4A"/>
    <w:rsid w:val="00286F92"/>
    <w:rsid w:val="0028733D"/>
    <w:rsid w:val="00287956"/>
    <w:rsid w:val="00290729"/>
    <w:rsid w:val="0029079A"/>
    <w:rsid w:val="002922FF"/>
    <w:rsid w:val="00292610"/>
    <w:rsid w:val="002930FD"/>
    <w:rsid w:val="00294153"/>
    <w:rsid w:val="002945D0"/>
    <w:rsid w:val="00294C77"/>
    <w:rsid w:val="00294D3A"/>
    <w:rsid w:val="00295188"/>
    <w:rsid w:val="002952B8"/>
    <w:rsid w:val="0029570D"/>
    <w:rsid w:val="00295CB4"/>
    <w:rsid w:val="002965E3"/>
    <w:rsid w:val="002968DC"/>
    <w:rsid w:val="00296C7E"/>
    <w:rsid w:val="00297538"/>
    <w:rsid w:val="00297765"/>
    <w:rsid w:val="00297A73"/>
    <w:rsid w:val="00297AB7"/>
    <w:rsid w:val="00297BA0"/>
    <w:rsid w:val="00297D74"/>
    <w:rsid w:val="002A00A1"/>
    <w:rsid w:val="002A0E79"/>
    <w:rsid w:val="002A0E8F"/>
    <w:rsid w:val="002A1447"/>
    <w:rsid w:val="002A1794"/>
    <w:rsid w:val="002A19A7"/>
    <w:rsid w:val="002A1C03"/>
    <w:rsid w:val="002A20DB"/>
    <w:rsid w:val="002A25C2"/>
    <w:rsid w:val="002A2C81"/>
    <w:rsid w:val="002A32BF"/>
    <w:rsid w:val="002A36F3"/>
    <w:rsid w:val="002A383E"/>
    <w:rsid w:val="002A444C"/>
    <w:rsid w:val="002A4630"/>
    <w:rsid w:val="002A4874"/>
    <w:rsid w:val="002A4B71"/>
    <w:rsid w:val="002A521D"/>
    <w:rsid w:val="002A53F4"/>
    <w:rsid w:val="002A5D13"/>
    <w:rsid w:val="002A66DA"/>
    <w:rsid w:val="002A6DF3"/>
    <w:rsid w:val="002A719C"/>
    <w:rsid w:val="002B0482"/>
    <w:rsid w:val="002B0EEA"/>
    <w:rsid w:val="002B1F4A"/>
    <w:rsid w:val="002B21AD"/>
    <w:rsid w:val="002B222E"/>
    <w:rsid w:val="002B2A9E"/>
    <w:rsid w:val="002B3028"/>
    <w:rsid w:val="002B34FC"/>
    <w:rsid w:val="002B3790"/>
    <w:rsid w:val="002B3E47"/>
    <w:rsid w:val="002B3FA6"/>
    <w:rsid w:val="002B4800"/>
    <w:rsid w:val="002B4E99"/>
    <w:rsid w:val="002B5177"/>
    <w:rsid w:val="002B54F6"/>
    <w:rsid w:val="002B5528"/>
    <w:rsid w:val="002B5659"/>
    <w:rsid w:val="002B5A08"/>
    <w:rsid w:val="002B6976"/>
    <w:rsid w:val="002B69B7"/>
    <w:rsid w:val="002B75D3"/>
    <w:rsid w:val="002B76B8"/>
    <w:rsid w:val="002C0866"/>
    <w:rsid w:val="002C0DBE"/>
    <w:rsid w:val="002C0F0D"/>
    <w:rsid w:val="002C101D"/>
    <w:rsid w:val="002C14FB"/>
    <w:rsid w:val="002C15C3"/>
    <w:rsid w:val="002C164E"/>
    <w:rsid w:val="002C1FDE"/>
    <w:rsid w:val="002C25B9"/>
    <w:rsid w:val="002C2CAA"/>
    <w:rsid w:val="002C3DDD"/>
    <w:rsid w:val="002C49C7"/>
    <w:rsid w:val="002C4B74"/>
    <w:rsid w:val="002C4E0C"/>
    <w:rsid w:val="002C51BD"/>
    <w:rsid w:val="002C595F"/>
    <w:rsid w:val="002C5E9F"/>
    <w:rsid w:val="002C68AF"/>
    <w:rsid w:val="002C6D81"/>
    <w:rsid w:val="002C6DE8"/>
    <w:rsid w:val="002C72BB"/>
    <w:rsid w:val="002C7D65"/>
    <w:rsid w:val="002D0F5D"/>
    <w:rsid w:val="002D10AF"/>
    <w:rsid w:val="002D1247"/>
    <w:rsid w:val="002D18AA"/>
    <w:rsid w:val="002D1E05"/>
    <w:rsid w:val="002D1E6C"/>
    <w:rsid w:val="002D2516"/>
    <w:rsid w:val="002D2A3F"/>
    <w:rsid w:val="002D3919"/>
    <w:rsid w:val="002D4434"/>
    <w:rsid w:val="002D6653"/>
    <w:rsid w:val="002D6787"/>
    <w:rsid w:val="002D6797"/>
    <w:rsid w:val="002D71D0"/>
    <w:rsid w:val="002D7634"/>
    <w:rsid w:val="002D7ADE"/>
    <w:rsid w:val="002D7B37"/>
    <w:rsid w:val="002D7CC7"/>
    <w:rsid w:val="002E0005"/>
    <w:rsid w:val="002E0BF3"/>
    <w:rsid w:val="002E0C08"/>
    <w:rsid w:val="002E0FC7"/>
    <w:rsid w:val="002E11A6"/>
    <w:rsid w:val="002E14B9"/>
    <w:rsid w:val="002E1A20"/>
    <w:rsid w:val="002E1FA7"/>
    <w:rsid w:val="002E2A8E"/>
    <w:rsid w:val="002E2C78"/>
    <w:rsid w:val="002E41CA"/>
    <w:rsid w:val="002E4291"/>
    <w:rsid w:val="002E541E"/>
    <w:rsid w:val="002E5634"/>
    <w:rsid w:val="002E59F7"/>
    <w:rsid w:val="002E5F28"/>
    <w:rsid w:val="002E6175"/>
    <w:rsid w:val="002E66D8"/>
    <w:rsid w:val="002E70FC"/>
    <w:rsid w:val="002E7C8A"/>
    <w:rsid w:val="002E7D92"/>
    <w:rsid w:val="002F0061"/>
    <w:rsid w:val="002F0BD4"/>
    <w:rsid w:val="002F1367"/>
    <w:rsid w:val="002F16E9"/>
    <w:rsid w:val="002F1E84"/>
    <w:rsid w:val="002F20D2"/>
    <w:rsid w:val="002F2867"/>
    <w:rsid w:val="002F2A2E"/>
    <w:rsid w:val="002F3852"/>
    <w:rsid w:val="002F42C9"/>
    <w:rsid w:val="002F46A6"/>
    <w:rsid w:val="002F5551"/>
    <w:rsid w:val="002F5981"/>
    <w:rsid w:val="002F65D0"/>
    <w:rsid w:val="002F6B10"/>
    <w:rsid w:val="002F6C4E"/>
    <w:rsid w:val="002F7101"/>
    <w:rsid w:val="002F73A1"/>
    <w:rsid w:val="002F7B26"/>
    <w:rsid w:val="002F7D23"/>
    <w:rsid w:val="0030022C"/>
    <w:rsid w:val="00300E02"/>
    <w:rsid w:val="00301474"/>
    <w:rsid w:val="00301AFA"/>
    <w:rsid w:val="003024DE"/>
    <w:rsid w:val="00302981"/>
    <w:rsid w:val="00302AAB"/>
    <w:rsid w:val="00303F13"/>
    <w:rsid w:val="00304318"/>
    <w:rsid w:val="00304770"/>
    <w:rsid w:val="00304D23"/>
    <w:rsid w:val="0030519C"/>
    <w:rsid w:val="003051CE"/>
    <w:rsid w:val="00305463"/>
    <w:rsid w:val="0030573D"/>
    <w:rsid w:val="003058C0"/>
    <w:rsid w:val="00306358"/>
    <w:rsid w:val="0030672E"/>
    <w:rsid w:val="00306F50"/>
    <w:rsid w:val="0030705F"/>
    <w:rsid w:val="003078DE"/>
    <w:rsid w:val="00307A6A"/>
    <w:rsid w:val="00311D10"/>
    <w:rsid w:val="00312BD7"/>
    <w:rsid w:val="003131CA"/>
    <w:rsid w:val="003139BB"/>
    <w:rsid w:val="00314218"/>
    <w:rsid w:val="00314396"/>
    <w:rsid w:val="00314836"/>
    <w:rsid w:val="00315DD4"/>
    <w:rsid w:val="00315EDD"/>
    <w:rsid w:val="00316288"/>
    <w:rsid w:val="003164B9"/>
    <w:rsid w:val="003166EB"/>
    <w:rsid w:val="00317886"/>
    <w:rsid w:val="00320D1A"/>
    <w:rsid w:val="00321317"/>
    <w:rsid w:val="00321ACE"/>
    <w:rsid w:val="00321CE1"/>
    <w:rsid w:val="00322139"/>
    <w:rsid w:val="003229B5"/>
    <w:rsid w:val="00322A7E"/>
    <w:rsid w:val="00322CF0"/>
    <w:rsid w:val="00322E15"/>
    <w:rsid w:val="00323D37"/>
    <w:rsid w:val="00324271"/>
    <w:rsid w:val="00324767"/>
    <w:rsid w:val="003247B8"/>
    <w:rsid w:val="00324F7F"/>
    <w:rsid w:val="003256E6"/>
    <w:rsid w:val="003262DE"/>
    <w:rsid w:val="003278E8"/>
    <w:rsid w:val="003302C8"/>
    <w:rsid w:val="00330D03"/>
    <w:rsid w:val="00331262"/>
    <w:rsid w:val="003316D9"/>
    <w:rsid w:val="00331E62"/>
    <w:rsid w:val="00332782"/>
    <w:rsid w:val="0033285B"/>
    <w:rsid w:val="00332B0D"/>
    <w:rsid w:val="00333E76"/>
    <w:rsid w:val="00334123"/>
    <w:rsid w:val="003343B8"/>
    <w:rsid w:val="00334984"/>
    <w:rsid w:val="0033521E"/>
    <w:rsid w:val="00335FE5"/>
    <w:rsid w:val="003361EB"/>
    <w:rsid w:val="00336315"/>
    <w:rsid w:val="0033690D"/>
    <w:rsid w:val="003369E6"/>
    <w:rsid w:val="00337176"/>
    <w:rsid w:val="003373FF"/>
    <w:rsid w:val="00337ED2"/>
    <w:rsid w:val="003408BC"/>
    <w:rsid w:val="00340C8D"/>
    <w:rsid w:val="0034102A"/>
    <w:rsid w:val="003411A6"/>
    <w:rsid w:val="003415C6"/>
    <w:rsid w:val="003422BD"/>
    <w:rsid w:val="0034252D"/>
    <w:rsid w:val="00343E94"/>
    <w:rsid w:val="00344177"/>
    <w:rsid w:val="003442EA"/>
    <w:rsid w:val="003451AF"/>
    <w:rsid w:val="00345721"/>
    <w:rsid w:val="00345972"/>
    <w:rsid w:val="00345D92"/>
    <w:rsid w:val="00346D5F"/>
    <w:rsid w:val="0034740F"/>
    <w:rsid w:val="0035063E"/>
    <w:rsid w:val="003506D0"/>
    <w:rsid w:val="00350B3B"/>
    <w:rsid w:val="003528C9"/>
    <w:rsid w:val="00352FDA"/>
    <w:rsid w:val="003538CA"/>
    <w:rsid w:val="0035404F"/>
    <w:rsid w:val="003549B8"/>
    <w:rsid w:val="00354C43"/>
    <w:rsid w:val="003553C5"/>
    <w:rsid w:val="00355513"/>
    <w:rsid w:val="00355710"/>
    <w:rsid w:val="00355C1F"/>
    <w:rsid w:val="00356198"/>
    <w:rsid w:val="003566A0"/>
    <w:rsid w:val="00356CA9"/>
    <w:rsid w:val="00357A38"/>
    <w:rsid w:val="00357BB6"/>
    <w:rsid w:val="003603DE"/>
    <w:rsid w:val="00360E6F"/>
    <w:rsid w:val="0036113A"/>
    <w:rsid w:val="00361501"/>
    <w:rsid w:val="00361777"/>
    <w:rsid w:val="00361805"/>
    <w:rsid w:val="00361E88"/>
    <w:rsid w:val="0036219D"/>
    <w:rsid w:val="003634FA"/>
    <w:rsid w:val="00363672"/>
    <w:rsid w:val="003636F2"/>
    <w:rsid w:val="00363ADE"/>
    <w:rsid w:val="00363CF9"/>
    <w:rsid w:val="00363E99"/>
    <w:rsid w:val="00364B5B"/>
    <w:rsid w:val="00365D20"/>
    <w:rsid w:val="0036697F"/>
    <w:rsid w:val="00366B88"/>
    <w:rsid w:val="00366EDA"/>
    <w:rsid w:val="00366F0E"/>
    <w:rsid w:val="003674D9"/>
    <w:rsid w:val="00367B74"/>
    <w:rsid w:val="00367C73"/>
    <w:rsid w:val="00367E24"/>
    <w:rsid w:val="0037002B"/>
    <w:rsid w:val="003708D3"/>
    <w:rsid w:val="00370F47"/>
    <w:rsid w:val="00370F48"/>
    <w:rsid w:val="003718F6"/>
    <w:rsid w:val="00371E1C"/>
    <w:rsid w:val="003725EE"/>
    <w:rsid w:val="00372BD8"/>
    <w:rsid w:val="00374E4E"/>
    <w:rsid w:val="00374F6F"/>
    <w:rsid w:val="003751A8"/>
    <w:rsid w:val="003757A6"/>
    <w:rsid w:val="00376C67"/>
    <w:rsid w:val="003777E4"/>
    <w:rsid w:val="00377A10"/>
    <w:rsid w:val="00381A4E"/>
    <w:rsid w:val="003825BB"/>
    <w:rsid w:val="0038311E"/>
    <w:rsid w:val="00383533"/>
    <w:rsid w:val="0038484F"/>
    <w:rsid w:val="0038488E"/>
    <w:rsid w:val="00384ECA"/>
    <w:rsid w:val="00384EEC"/>
    <w:rsid w:val="00385844"/>
    <w:rsid w:val="003859C9"/>
    <w:rsid w:val="00385AAE"/>
    <w:rsid w:val="00385C0F"/>
    <w:rsid w:val="00385DF2"/>
    <w:rsid w:val="00385F95"/>
    <w:rsid w:val="003860A2"/>
    <w:rsid w:val="00386936"/>
    <w:rsid w:val="00387090"/>
    <w:rsid w:val="00387D09"/>
    <w:rsid w:val="00390053"/>
    <w:rsid w:val="0039021A"/>
    <w:rsid w:val="003903E9"/>
    <w:rsid w:val="00390621"/>
    <w:rsid w:val="00390D55"/>
    <w:rsid w:val="00390F64"/>
    <w:rsid w:val="00391035"/>
    <w:rsid w:val="003917A7"/>
    <w:rsid w:val="00392580"/>
    <w:rsid w:val="003925A2"/>
    <w:rsid w:val="00392C59"/>
    <w:rsid w:val="00392F36"/>
    <w:rsid w:val="003931A8"/>
    <w:rsid w:val="0039329E"/>
    <w:rsid w:val="00393424"/>
    <w:rsid w:val="00393E07"/>
    <w:rsid w:val="00393EB0"/>
    <w:rsid w:val="00394940"/>
    <w:rsid w:val="00394A52"/>
    <w:rsid w:val="003953EB"/>
    <w:rsid w:val="00395C50"/>
    <w:rsid w:val="00396E5A"/>
    <w:rsid w:val="00396FC7"/>
    <w:rsid w:val="003972B9"/>
    <w:rsid w:val="0039730D"/>
    <w:rsid w:val="00397840"/>
    <w:rsid w:val="00397BD2"/>
    <w:rsid w:val="00397FD1"/>
    <w:rsid w:val="003A031F"/>
    <w:rsid w:val="003A0F09"/>
    <w:rsid w:val="003A1874"/>
    <w:rsid w:val="003A2B4B"/>
    <w:rsid w:val="003A3444"/>
    <w:rsid w:val="003A3D7E"/>
    <w:rsid w:val="003A3F7E"/>
    <w:rsid w:val="003A409C"/>
    <w:rsid w:val="003A4BDE"/>
    <w:rsid w:val="003A5331"/>
    <w:rsid w:val="003A742B"/>
    <w:rsid w:val="003A7CC1"/>
    <w:rsid w:val="003B0CF2"/>
    <w:rsid w:val="003B0D0F"/>
    <w:rsid w:val="003B0FDF"/>
    <w:rsid w:val="003B14D4"/>
    <w:rsid w:val="003B1870"/>
    <w:rsid w:val="003B2FB0"/>
    <w:rsid w:val="003B3476"/>
    <w:rsid w:val="003B4194"/>
    <w:rsid w:val="003B45FA"/>
    <w:rsid w:val="003B4CFE"/>
    <w:rsid w:val="003B4F2F"/>
    <w:rsid w:val="003B5173"/>
    <w:rsid w:val="003B51E0"/>
    <w:rsid w:val="003B5C83"/>
    <w:rsid w:val="003B62ED"/>
    <w:rsid w:val="003B6AA8"/>
    <w:rsid w:val="003B767F"/>
    <w:rsid w:val="003C02CA"/>
    <w:rsid w:val="003C193E"/>
    <w:rsid w:val="003C1F39"/>
    <w:rsid w:val="003C2082"/>
    <w:rsid w:val="003C2675"/>
    <w:rsid w:val="003C3371"/>
    <w:rsid w:val="003C3CCD"/>
    <w:rsid w:val="003C42F1"/>
    <w:rsid w:val="003C4E6E"/>
    <w:rsid w:val="003C564A"/>
    <w:rsid w:val="003C57F4"/>
    <w:rsid w:val="003C5823"/>
    <w:rsid w:val="003C5BA0"/>
    <w:rsid w:val="003C5DCD"/>
    <w:rsid w:val="003C5DF9"/>
    <w:rsid w:val="003C624D"/>
    <w:rsid w:val="003C6669"/>
    <w:rsid w:val="003C6909"/>
    <w:rsid w:val="003C6C5A"/>
    <w:rsid w:val="003C6CD2"/>
    <w:rsid w:val="003C6EAF"/>
    <w:rsid w:val="003C7013"/>
    <w:rsid w:val="003C778C"/>
    <w:rsid w:val="003C7FA8"/>
    <w:rsid w:val="003C7FCF"/>
    <w:rsid w:val="003D0045"/>
    <w:rsid w:val="003D0649"/>
    <w:rsid w:val="003D0867"/>
    <w:rsid w:val="003D0C24"/>
    <w:rsid w:val="003D1397"/>
    <w:rsid w:val="003D15A9"/>
    <w:rsid w:val="003D2120"/>
    <w:rsid w:val="003D245C"/>
    <w:rsid w:val="003D2DDC"/>
    <w:rsid w:val="003D3189"/>
    <w:rsid w:val="003D31F2"/>
    <w:rsid w:val="003D385D"/>
    <w:rsid w:val="003D397D"/>
    <w:rsid w:val="003D416C"/>
    <w:rsid w:val="003D422D"/>
    <w:rsid w:val="003D43CA"/>
    <w:rsid w:val="003D444E"/>
    <w:rsid w:val="003D47C4"/>
    <w:rsid w:val="003D4C05"/>
    <w:rsid w:val="003D570B"/>
    <w:rsid w:val="003D5D6E"/>
    <w:rsid w:val="003D620C"/>
    <w:rsid w:val="003D6A6D"/>
    <w:rsid w:val="003D6C01"/>
    <w:rsid w:val="003D6EBD"/>
    <w:rsid w:val="003D72A6"/>
    <w:rsid w:val="003D77BE"/>
    <w:rsid w:val="003D7C59"/>
    <w:rsid w:val="003D7E8D"/>
    <w:rsid w:val="003E06E6"/>
    <w:rsid w:val="003E0736"/>
    <w:rsid w:val="003E07E4"/>
    <w:rsid w:val="003E0C16"/>
    <w:rsid w:val="003E0C66"/>
    <w:rsid w:val="003E1699"/>
    <w:rsid w:val="003E1A56"/>
    <w:rsid w:val="003E1B32"/>
    <w:rsid w:val="003E268A"/>
    <w:rsid w:val="003E2A75"/>
    <w:rsid w:val="003E2AE7"/>
    <w:rsid w:val="003E3977"/>
    <w:rsid w:val="003E3A8F"/>
    <w:rsid w:val="003E4ECB"/>
    <w:rsid w:val="003E5589"/>
    <w:rsid w:val="003E5A77"/>
    <w:rsid w:val="003E5B61"/>
    <w:rsid w:val="003E5CBE"/>
    <w:rsid w:val="003E6102"/>
    <w:rsid w:val="003E65FC"/>
    <w:rsid w:val="003E66C9"/>
    <w:rsid w:val="003E67E0"/>
    <w:rsid w:val="003E6987"/>
    <w:rsid w:val="003E6995"/>
    <w:rsid w:val="003E7421"/>
    <w:rsid w:val="003F07BE"/>
    <w:rsid w:val="003F0B22"/>
    <w:rsid w:val="003F188E"/>
    <w:rsid w:val="003F1F69"/>
    <w:rsid w:val="003F2387"/>
    <w:rsid w:val="003F26A4"/>
    <w:rsid w:val="003F2E3B"/>
    <w:rsid w:val="003F2F5F"/>
    <w:rsid w:val="003F314A"/>
    <w:rsid w:val="003F34DA"/>
    <w:rsid w:val="003F3BB7"/>
    <w:rsid w:val="003F3D09"/>
    <w:rsid w:val="003F44D5"/>
    <w:rsid w:val="003F4905"/>
    <w:rsid w:val="003F4A47"/>
    <w:rsid w:val="003F4D46"/>
    <w:rsid w:val="003F500A"/>
    <w:rsid w:val="003F52D9"/>
    <w:rsid w:val="003F5A76"/>
    <w:rsid w:val="003F5ADA"/>
    <w:rsid w:val="003F62B4"/>
    <w:rsid w:val="003F68B0"/>
    <w:rsid w:val="003F6AE6"/>
    <w:rsid w:val="003F78B6"/>
    <w:rsid w:val="003F78D6"/>
    <w:rsid w:val="003F7BBB"/>
    <w:rsid w:val="003F7CBF"/>
    <w:rsid w:val="0040087A"/>
    <w:rsid w:val="00401300"/>
    <w:rsid w:val="004017FD"/>
    <w:rsid w:val="00401A64"/>
    <w:rsid w:val="004026E6"/>
    <w:rsid w:val="004033F2"/>
    <w:rsid w:val="00403831"/>
    <w:rsid w:val="00403848"/>
    <w:rsid w:val="00403E5D"/>
    <w:rsid w:val="00404585"/>
    <w:rsid w:val="004059E0"/>
    <w:rsid w:val="004062F8"/>
    <w:rsid w:val="0040667A"/>
    <w:rsid w:val="00406F77"/>
    <w:rsid w:val="004073C6"/>
    <w:rsid w:val="004074A3"/>
    <w:rsid w:val="004078BB"/>
    <w:rsid w:val="004079C0"/>
    <w:rsid w:val="00407F14"/>
    <w:rsid w:val="00410A92"/>
    <w:rsid w:val="00410E18"/>
    <w:rsid w:val="004115FE"/>
    <w:rsid w:val="0041172E"/>
    <w:rsid w:val="00412550"/>
    <w:rsid w:val="00412568"/>
    <w:rsid w:val="00412A69"/>
    <w:rsid w:val="00412CC2"/>
    <w:rsid w:val="00412D4C"/>
    <w:rsid w:val="00413595"/>
    <w:rsid w:val="0041373D"/>
    <w:rsid w:val="00413825"/>
    <w:rsid w:val="00413FCA"/>
    <w:rsid w:val="004140E9"/>
    <w:rsid w:val="004149E8"/>
    <w:rsid w:val="00414F8E"/>
    <w:rsid w:val="004151C5"/>
    <w:rsid w:val="00415A36"/>
    <w:rsid w:val="00415BA6"/>
    <w:rsid w:val="0041642B"/>
    <w:rsid w:val="004164B2"/>
    <w:rsid w:val="00416699"/>
    <w:rsid w:val="00416DFB"/>
    <w:rsid w:val="0041711A"/>
    <w:rsid w:val="00417BFD"/>
    <w:rsid w:val="004205BD"/>
    <w:rsid w:val="004208DE"/>
    <w:rsid w:val="00420940"/>
    <w:rsid w:val="00420AE1"/>
    <w:rsid w:val="00420EDD"/>
    <w:rsid w:val="00421201"/>
    <w:rsid w:val="00421AA7"/>
    <w:rsid w:val="00421E0B"/>
    <w:rsid w:val="00422212"/>
    <w:rsid w:val="00422E83"/>
    <w:rsid w:val="00422F2C"/>
    <w:rsid w:val="0042324E"/>
    <w:rsid w:val="00423591"/>
    <w:rsid w:val="00423774"/>
    <w:rsid w:val="0042415D"/>
    <w:rsid w:val="00424833"/>
    <w:rsid w:val="00425043"/>
    <w:rsid w:val="00425044"/>
    <w:rsid w:val="004255EB"/>
    <w:rsid w:val="00425674"/>
    <w:rsid w:val="00425B2B"/>
    <w:rsid w:val="00425D15"/>
    <w:rsid w:val="00425FB4"/>
    <w:rsid w:val="00426344"/>
    <w:rsid w:val="004273DA"/>
    <w:rsid w:val="0042780D"/>
    <w:rsid w:val="00427FA4"/>
    <w:rsid w:val="004309C7"/>
    <w:rsid w:val="00431085"/>
    <w:rsid w:val="00431782"/>
    <w:rsid w:val="0043193F"/>
    <w:rsid w:val="00431CC9"/>
    <w:rsid w:val="00431F98"/>
    <w:rsid w:val="00432AEF"/>
    <w:rsid w:val="00432E8C"/>
    <w:rsid w:val="004330B7"/>
    <w:rsid w:val="004330C0"/>
    <w:rsid w:val="00433392"/>
    <w:rsid w:val="004335AA"/>
    <w:rsid w:val="0043388D"/>
    <w:rsid w:val="00433942"/>
    <w:rsid w:val="004344F5"/>
    <w:rsid w:val="00434A0D"/>
    <w:rsid w:val="004353F8"/>
    <w:rsid w:val="004355E0"/>
    <w:rsid w:val="00435889"/>
    <w:rsid w:val="004365E9"/>
    <w:rsid w:val="004369D8"/>
    <w:rsid w:val="004403AB"/>
    <w:rsid w:val="004404FC"/>
    <w:rsid w:val="00440C76"/>
    <w:rsid w:val="004410A5"/>
    <w:rsid w:val="00441AA8"/>
    <w:rsid w:val="00442692"/>
    <w:rsid w:val="00442ABA"/>
    <w:rsid w:val="00443226"/>
    <w:rsid w:val="00443AB6"/>
    <w:rsid w:val="004448A0"/>
    <w:rsid w:val="00444AD2"/>
    <w:rsid w:val="00444EC8"/>
    <w:rsid w:val="004458EF"/>
    <w:rsid w:val="00445C1C"/>
    <w:rsid w:val="00446485"/>
    <w:rsid w:val="00446831"/>
    <w:rsid w:val="00447250"/>
    <w:rsid w:val="004475A7"/>
    <w:rsid w:val="00450337"/>
    <w:rsid w:val="00450451"/>
    <w:rsid w:val="00450529"/>
    <w:rsid w:val="0045099C"/>
    <w:rsid w:val="004509C7"/>
    <w:rsid w:val="004514A1"/>
    <w:rsid w:val="00451B19"/>
    <w:rsid w:val="00452403"/>
    <w:rsid w:val="00452A32"/>
    <w:rsid w:val="00452E4F"/>
    <w:rsid w:val="00453027"/>
    <w:rsid w:val="004531F8"/>
    <w:rsid w:val="00453BB5"/>
    <w:rsid w:val="00453E8F"/>
    <w:rsid w:val="004546DF"/>
    <w:rsid w:val="00455053"/>
    <w:rsid w:val="00455D4C"/>
    <w:rsid w:val="00455EBF"/>
    <w:rsid w:val="00456246"/>
    <w:rsid w:val="004568A5"/>
    <w:rsid w:val="004568B3"/>
    <w:rsid w:val="00456D0D"/>
    <w:rsid w:val="00456F94"/>
    <w:rsid w:val="00457335"/>
    <w:rsid w:val="0045775E"/>
    <w:rsid w:val="004578BF"/>
    <w:rsid w:val="00457DBC"/>
    <w:rsid w:val="0046018A"/>
    <w:rsid w:val="004602F4"/>
    <w:rsid w:val="00461161"/>
    <w:rsid w:val="004617D2"/>
    <w:rsid w:val="00461A8C"/>
    <w:rsid w:val="00461AA9"/>
    <w:rsid w:val="00462A1B"/>
    <w:rsid w:val="00462E73"/>
    <w:rsid w:val="0046433A"/>
    <w:rsid w:val="004644B3"/>
    <w:rsid w:val="00464630"/>
    <w:rsid w:val="00464AE6"/>
    <w:rsid w:val="00464BC3"/>
    <w:rsid w:val="004653C2"/>
    <w:rsid w:val="004655FA"/>
    <w:rsid w:val="00465DCF"/>
    <w:rsid w:val="0046609B"/>
    <w:rsid w:val="004665CD"/>
    <w:rsid w:val="00466684"/>
    <w:rsid w:val="00466EB2"/>
    <w:rsid w:val="00467239"/>
    <w:rsid w:val="00467767"/>
    <w:rsid w:val="0046784F"/>
    <w:rsid w:val="00467D51"/>
    <w:rsid w:val="00467FB4"/>
    <w:rsid w:val="00470D1D"/>
    <w:rsid w:val="00470EEA"/>
    <w:rsid w:val="0047112F"/>
    <w:rsid w:val="00471BC0"/>
    <w:rsid w:val="0047225C"/>
    <w:rsid w:val="00472469"/>
    <w:rsid w:val="0047279E"/>
    <w:rsid w:val="004728B8"/>
    <w:rsid w:val="00472FF2"/>
    <w:rsid w:val="004731D6"/>
    <w:rsid w:val="0047343E"/>
    <w:rsid w:val="004736D1"/>
    <w:rsid w:val="0047381E"/>
    <w:rsid w:val="0047382D"/>
    <w:rsid w:val="004744E0"/>
    <w:rsid w:val="00474F79"/>
    <w:rsid w:val="0047569F"/>
    <w:rsid w:val="00475811"/>
    <w:rsid w:val="00475DE2"/>
    <w:rsid w:val="004764DD"/>
    <w:rsid w:val="0047705C"/>
    <w:rsid w:val="0047766E"/>
    <w:rsid w:val="0047797F"/>
    <w:rsid w:val="004800AE"/>
    <w:rsid w:val="00480305"/>
    <w:rsid w:val="00480AFC"/>
    <w:rsid w:val="00480BFE"/>
    <w:rsid w:val="004820E3"/>
    <w:rsid w:val="004821C7"/>
    <w:rsid w:val="00482A81"/>
    <w:rsid w:val="00482CF8"/>
    <w:rsid w:val="00482EA4"/>
    <w:rsid w:val="0048313D"/>
    <w:rsid w:val="00483C4B"/>
    <w:rsid w:val="00484877"/>
    <w:rsid w:val="004848C5"/>
    <w:rsid w:val="00485660"/>
    <w:rsid w:val="00485805"/>
    <w:rsid w:val="004858D1"/>
    <w:rsid w:val="00485F7F"/>
    <w:rsid w:val="00486629"/>
    <w:rsid w:val="00486802"/>
    <w:rsid w:val="00486C1F"/>
    <w:rsid w:val="00490411"/>
    <w:rsid w:val="00490434"/>
    <w:rsid w:val="0049104F"/>
    <w:rsid w:val="0049194B"/>
    <w:rsid w:val="0049196C"/>
    <w:rsid w:val="00491CB6"/>
    <w:rsid w:val="004929C7"/>
    <w:rsid w:val="00493EEF"/>
    <w:rsid w:val="00494697"/>
    <w:rsid w:val="00494D74"/>
    <w:rsid w:val="00495930"/>
    <w:rsid w:val="00495DA2"/>
    <w:rsid w:val="00496708"/>
    <w:rsid w:val="0049696E"/>
    <w:rsid w:val="00496BF4"/>
    <w:rsid w:val="00497593"/>
    <w:rsid w:val="00497A06"/>
    <w:rsid w:val="004A0C38"/>
    <w:rsid w:val="004A0DEC"/>
    <w:rsid w:val="004A0E87"/>
    <w:rsid w:val="004A1A73"/>
    <w:rsid w:val="004A26B8"/>
    <w:rsid w:val="004A27C8"/>
    <w:rsid w:val="004A40A1"/>
    <w:rsid w:val="004A4447"/>
    <w:rsid w:val="004A534A"/>
    <w:rsid w:val="004A552E"/>
    <w:rsid w:val="004A61B5"/>
    <w:rsid w:val="004A6248"/>
    <w:rsid w:val="004A6F7B"/>
    <w:rsid w:val="004A6FD9"/>
    <w:rsid w:val="004A7738"/>
    <w:rsid w:val="004A7A31"/>
    <w:rsid w:val="004A7F5A"/>
    <w:rsid w:val="004A7FE4"/>
    <w:rsid w:val="004B0FD0"/>
    <w:rsid w:val="004B13DE"/>
    <w:rsid w:val="004B16CC"/>
    <w:rsid w:val="004B1B4A"/>
    <w:rsid w:val="004B1D00"/>
    <w:rsid w:val="004B1F61"/>
    <w:rsid w:val="004B26D7"/>
    <w:rsid w:val="004B2815"/>
    <w:rsid w:val="004B2A8F"/>
    <w:rsid w:val="004B31B9"/>
    <w:rsid w:val="004B3343"/>
    <w:rsid w:val="004B3C77"/>
    <w:rsid w:val="004B3F7A"/>
    <w:rsid w:val="004B42CC"/>
    <w:rsid w:val="004B45F0"/>
    <w:rsid w:val="004B4AB1"/>
    <w:rsid w:val="004B4B0B"/>
    <w:rsid w:val="004B4B6A"/>
    <w:rsid w:val="004B51E0"/>
    <w:rsid w:val="004B5C2D"/>
    <w:rsid w:val="004B66F7"/>
    <w:rsid w:val="004B6A8D"/>
    <w:rsid w:val="004B6D1F"/>
    <w:rsid w:val="004B7268"/>
    <w:rsid w:val="004B74F0"/>
    <w:rsid w:val="004B7D71"/>
    <w:rsid w:val="004C0157"/>
    <w:rsid w:val="004C028C"/>
    <w:rsid w:val="004C07B9"/>
    <w:rsid w:val="004C0CB0"/>
    <w:rsid w:val="004C1AF7"/>
    <w:rsid w:val="004C2EE1"/>
    <w:rsid w:val="004C3BD6"/>
    <w:rsid w:val="004C3E69"/>
    <w:rsid w:val="004C4378"/>
    <w:rsid w:val="004C4B04"/>
    <w:rsid w:val="004C50F9"/>
    <w:rsid w:val="004C5330"/>
    <w:rsid w:val="004C5540"/>
    <w:rsid w:val="004C63AD"/>
    <w:rsid w:val="004C6A7D"/>
    <w:rsid w:val="004C7148"/>
    <w:rsid w:val="004C7721"/>
    <w:rsid w:val="004C7A22"/>
    <w:rsid w:val="004D000B"/>
    <w:rsid w:val="004D0E6F"/>
    <w:rsid w:val="004D1125"/>
    <w:rsid w:val="004D1188"/>
    <w:rsid w:val="004D14EC"/>
    <w:rsid w:val="004D19EA"/>
    <w:rsid w:val="004D26AF"/>
    <w:rsid w:val="004D2BD0"/>
    <w:rsid w:val="004D2DEE"/>
    <w:rsid w:val="004D2F8A"/>
    <w:rsid w:val="004D34B0"/>
    <w:rsid w:val="004D3500"/>
    <w:rsid w:val="004D38E6"/>
    <w:rsid w:val="004D39E5"/>
    <w:rsid w:val="004D403E"/>
    <w:rsid w:val="004D5568"/>
    <w:rsid w:val="004D58E3"/>
    <w:rsid w:val="004D6947"/>
    <w:rsid w:val="004D7A20"/>
    <w:rsid w:val="004D7B4F"/>
    <w:rsid w:val="004E05F4"/>
    <w:rsid w:val="004E0B5A"/>
    <w:rsid w:val="004E0C7B"/>
    <w:rsid w:val="004E14AC"/>
    <w:rsid w:val="004E1507"/>
    <w:rsid w:val="004E17DC"/>
    <w:rsid w:val="004E1BA0"/>
    <w:rsid w:val="004E1C21"/>
    <w:rsid w:val="004E1ED8"/>
    <w:rsid w:val="004E2377"/>
    <w:rsid w:val="004E238B"/>
    <w:rsid w:val="004E2433"/>
    <w:rsid w:val="004E2B73"/>
    <w:rsid w:val="004E2F3F"/>
    <w:rsid w:val="004E3850"/>
    <w:rsid w:val="004E3DC3"/>
    <w:rsid w:val="004E4668"/>
    <w:rsid w:val="004E46DD"/>
    <w:rsid w:val="004E4C57"/>
    <w:rsid w:val="004E4D0C"/>
    <w:rsid w:val="004E4DCC"/>
    <w:rsid w:val="004E4F59"/>
    <w:rsid w:val="004E4F9D"/>
    <w:rsid w:val="004E523B"/>
    <w:rsid w:val="004E56AB"/>
    <w:rsid w:val="004E5F33"/>
    <w:rsid w:val="004E625E"/>
    <w:rsid w:val="004E6402"/>
    <w:rsid w:val="004E66D1"/>
    <w:rsid w:val="004E7364"/>
    <w:rsid w:val="004F030D"/>
    <w:rsid w:val="004F0798"/>
    <w:rsid w:val="004F07D9"/>
    <w:rsid w:val="004F0BC2"/>
    <w:rsid w:val="004F0D36"/>
    <w:rsid w:val="004F1399"/>
    <w:rsid w:val="004F14D2"/>
    <w:rsid w:val="004F1614"/>
    <w:rsid w:val="004F1A90"/>
    <w:rsid w:val="004F1B86"/>
    <w:rsid w:val="004F260B"/>
    <w:rsid w:val="004F2687"/>
    <w:rsid w:val="004F2787"/>
    <w:rsid w:val="004F5251"/>
    <w:rsid w:val="004F54BF"/>
    <w:rsid w:val="004F586D"/>
    <w:rsid w:val="004F5F4C"/>
    <w:rsid w:val="004F6044"/>
    <w:rsid w:val="004F65CD"/>
    <w:rsid w:val="004F65D5"/>
    <w:rsid w:val="004F6B36"/>
    <w:rsid w:val="004F6FCB"/>
    <w:rsid w:val="004F7619"/>
    <w:rsid w:val="004F76D4"/>
    <w:rsid w:val="00500AC1"/>
    <w:rsid w:val="005014D9"/>
    <w:rsid w:val="00501ECA"/>
    <w:rsid w:val="005028DC"/>
    <w:rsid w:val="00503D86"/>
    <w:rsid w:val="0050462C"/>
    <w:rsid w:val="00505971"/>
    <w:rsid w:val="00505BFD"/>
    <w:rsid w:val="00505D3C"/>
    <w:rsid w:val="00506937"/>
    <w:rsid w:val="00507147"/>
    <w:rsid w:val="005072D9"/>
    <w:rsid w:val="005076DE"/>
    <w:rsid w:val="00510112"/>
    <w:rsid w:val="005107EA"/>
    <w:rsid w:val="00511193"/>
    <w:rsid w:val="0051146C"/>
    <w:rsid w:val="00511576"/>
    <w:rsid w:val="00511A3E"/>
    <w:rsid w:val="00511B16"/>
    <w:rsid w:val="00511E6C"/>
    <w:rsid w:val="00513457"/>
    <w:rsid w:val="005137FE"/>
    <w:rsid w:val="005141CC"/>
    <w:rsid w:val="00514FCD"/>
    <w:rsid w:val="00515C14"/>
    <w:rsid w:val="0051671A"/>
    <w:rsid w:val="00516736"/>
    <w:rsid w:val="00516993"/>
    <w:rsid w:val="00517A2D"/>
    <w:rsid w:val="00520059"/>
    <w:rsid w:val="00520DDF"/>
    <w:rsid w:val="00521A5E"/>
    <w:rsid w:val="00521C2E"/>
    <w:rsid w:val="00522DED"/>
    <w:rsid w:val="00522EA9"/>
    <w:rsid w:val="00523B7A"/>
    <w:rsid w:val="00523C92"/>
    <w:rsid w:val="00523FBC"/>
    <w:rsid w:val="00524C01"/>
    <w:rsid w:val="00524F69"/>
    <w:rsid w:val="00525515"/>
    <w:rsid w:val="005255DA"/>
    <w:rsid w:val="005255F5"/>
    <w:rsid w:val="00526694"/>
    <w:rsid w:val="00530365"/>
    <w:rsid w:val="005303F6"/>
    <w:rsid w:val="0053079E"/>
    <w:rsid w:val="005312CE"/>
    <w:rsid w:val="0053156E"/>
    <w:rsid w:val="00531BAB"/>
    <w:rsid w:val="00531C0F"/>
    <w:rsid w:val="00531F26"/>
    <w:rsid w:val="0053206D"/>
    <w:rsid w:val="0053277E"/>
    <w:rsid w:val="0053354A"/>
    <w:rsid w:val="005339F9"/>
    <w:rsid w:val="00533A05"/>
    <w:rsid w:val="00533F36"/>
    <w:rsid w:val="00534E6D"/>
    <w:rsid w:val="005351C7"/>
    <w:rsid w:val="00535594"/>
    <w:rsid w:val="00536B90"/>
    <w:rsid w:val="0053727C"/>
    <w:rsid w:val="0053798C"/>
    <w:rsid w:val="00537CA0"/>
    <w:rsid w:val="00540438"/>
    <w:rsid w:val="005404DD"/>
    <w:rsid w:val="00540EB3"/>
    <w:rsid w:val="005419A7"/>
    <w:rsid w:val="00541EE8"/>
    <w:rsid w:val="00542A84"/>
    <w:rsid w:val="00543736"/>
    <w:rsid w:val="005440B9"/>
    <w:rsid w:val="0054442E"/>
    <w:rsid w:val="00544A86"/>
    <w:rsid w:val="00544BC6"/>
    <w:rsid w:val="005469D9"/>
    <w:rsid w:val="00546FB9"/>
    <w:rsid w:val="0054782C"/>
    <w:rsid w:val="00547974"/>
    <w:rsid w:val="00547A64"/>
    <w:rsid w:val="0055002F"/>
    <w:rsid w:val="005503EB"/>
    <w:rsid w:val="005509A1"/>
    <w:rsid w:val="005509FD"/>
    <w:rsid w:val="00550CFD"/>
    <w:rsid w:val="00550F4B"/>
    <w:rsid w:val="00551E42"/>
    <w:rsid w:val="00551F09"/>
    <w:rsid w:val="00552D54"/>
    <w:rsid w:val="005530C7"/>
    <w:rsid w:val="0055395C"/>
    <w:rsid w:val="00553978"/>
    <w:rsid w:val="00553EA7"/>
    <w:rsid w:val="0055414A"/>
    <w:rsid w:val="005547D5"/>
    <w:rsid w:val="00554C32"/>
    <w:rsid w:val="0055506D"/>
    <w:rsid w:val="00555256"/>
    <w:rsid w:val="00555515"/>
    <w:rsid w:val="00555E19"/>
    <w:rsid w:val="00555F36"/>
    <w:rsid w:val="0055631B"/>
    <w:rsid w:val="00556382"/>
    <w:rsid w:val="005564A0"/>
    <w:rsid w:val="0055738D"/>
    <w:rsid w:val="00560213"/>
    <w:rsid w:val="0056056C"/>
    <w:rsid w:val="00560D61"/>
    <w:rsid w:val="00561FB5"/>
    <w:rsid w:val="005626DA"/>
    <w:rsid w:val="00562806"/>
    <w:rsid w:val="00563136"/>
    <w:rsid w:val="0056415B"/>
    <w:rsid w:val="0056478B"/>
    <w:rsid w:val="00565602"/>
    <w:rsid w:val="0056652B"/>
    <w:rsid w:val="00566868"/>
    <w:rsid w:val="00566986"/>
    <w:rsid w:val="00567193"/>
    <w:rsid w:val="00567293"/>
    <w:rsid w:val="00567C88"/>
    <w:rsid w:val="005702E0"/>
    <w:rsid w:val="005709F4"/>
    <w:rsid w:val="00570EF4"/>
    <w:rsid w:val="0057110B"/>
    <w:rsid w:val="005711AB"/>
    <w:rsid w:val="005714F8"/>
    <w:rsid w:val="005717C5"/>
    <w:rsid w:val="00571984"/>
    <w:rsid w:val="00572247"/>
    <w:rsid w:val="005725DA"/>
    <w:rsid w:val="00572C50"/>
    <w:rsid w:val="00573EAE"/>
    <w:rsid w:val="00573EC5"/>
    <w:rsid w:val="00574713"/>
    <w:rsid w:val="00574963"/>
    <w:rsid w:val="005752CE"/>
    <w:rsid w:val="0057551C"/>
    <w:rsid w:val="0057575B"/>
    <w:rsid w:val="0057580C"/>
    <w:rsid w:val="00575EEA"/>
    <w:rsid w:val="00575F8C"/>
    <w:rsid w:val="00576020"/>
    <w:rsid w:val="005760D0"/>
    <w:rsid w:val="00576EE6"/>
    <w:rsid w:val="00577F64"/>
    <w:rsid w:val="00580A50"/>
    <w:rsid w:val="00580B71"/>
    <w:rsid w:val="00581837"/>
    <w:rsid w:val="00581B8C"/>
    <w:rsid w:val="00582687"/>
    <w:rsid w:val="00582C9B"/>
    <w:rsid w:val="00583503"/>
    <w:rsid w:val="0058454C"/>
    <w:rsid w:val="005845EE"/>
    <w:rsid w:val="00584F35"/>
    <w:rsid w:val="00585280"/>
    <w:rsid w:val="00585575"/>
    <w:rsid w:val="00586DC9"/>
    <w:rsid w:val="00587561"/>
    <w:rsid w:val="0058791C"/>
    <w:rsid w:val="005900CF"/>
    <w:rsid w:val="00590203"/>
    <w:rsid w:val="005907A8"/>
    <w:rsid w:val="00590B25"/>
    <w:rsid w:val="00590E21"/>
    <w:rsid w:val="00590F2B"/>
    <w:rsid w:val="0059173E"/>
    <w:rsid w:val="005917D6"/>
    <w:rsid w:val="00591DF5"/>
    <w:rsid w:val="0059207A"/>
    <w:rsid w:val="00592230"/>
    <w:rsid w:val="00592253"/>
    <w:rsid w:val="00592578"/>
    <w:rsid w:val="0059297A"/>
    <w:rsid w:val="00592ECF"/>
    <w:rsid w:val="00593137"/>
    <w:rsid w:val="005932C2"/>
    <w:rsid w:val="0059450E"/>
    <w:rsid w:val="00594E35"/>
    <w:rsid w:val="0059504E"/>
    <w:rsid w:val="0059556A"/>
    <w:rsid w:val="0059584A"/>
    <w:rsid w:val="00595BDB"/>
    <w:rsid w:val="00595F97"/>
    <w:rsid w:val="005975F0"/>
    <w:rsid w:val="005979E9"/>
    <w:rsid w:val="00597CEC"/>
    <w:rsid w:val="00597FFE"/>
    <w:rsid w:val="005A05C9"/>
    <w:rsid w:val="005A2512"/>
    <w:rsid w:val="005A2694"/>
    <w:rsid w:val="005A2979"/>
    <w:rsid w:val="005A2C9D"/>
    <w:rsid w:val="005A32AE"/>
    <w:rsid w:val="005A33AD"/>
    <w:rsid w:val="005A40DA"/>
    <w:rsid w:val="005A44CE"/>
    <w:rsid w:val="005A4687"/>
    <w:rsid w:val="005A4BE7"/>
    <w:rsid w:val="005A5192"/>
    <w:rsid w:val="005A5975"/>
    <w:rsid w:val="005A59D2"/>
    <w:rsid w:val="005A6329"/>
    <w:rsid w:val="005A675C"/>
    <w:rsid w:val="005A7674"/>
    <w:rsid w:val="005A78AD"/>
    <w:rsid w:val="005A7904"/>
    <w:rsid w:val="005A7937"/>
    <w:rsid w:val="005B00D3"/>
    <w:rsid w:val="005B059A"/>
    <w:rsid w:val="005B07D5"/>
    <w:rsid w:val="005B11FB"/>
    <w:rsid w:val="005B17EF"/>
    <w:rsid w:val="005B1882"/>
    <w:rsid w:val="005B1B44"/>
    <w:rsid w:val="005B1D62"/>
    <w:rsid w:val="005B1DB6"/>
    <w:rsid w:val="005B23FB"/>
    <w:rsid w:val="005B2441"/>
    <w:rsid w:val="005B2AC0"/>
    <w:rsid w:val="005B2D21"/>
    <w:rsid w:val="005B33DF"/>
    <w:rsid w:val="005B3730"/>
    <w:rsid w:val="005B4231"/>
    <w:rsid w:val="005B427A"/>
    <w:rsid w:val="005B4E35"/>
    <w:rsid w:val="005B5680"/>
    <w:rsid w:val="005B5BDE"/>
    <w:rsid w:val="005B61AF"/>
    <w:rsid w:val="005B749F"/>
    <w:rsid w:val="005B7FD9"/>
    <w:rsid w:val="005C0CF4"/>
    <w:rsid w:val="005C0F19"/>
    <w:rsid w:val="005C103A"/>
    <w:rsid w:val="005C136E"/>
    <w:rsid w:val="005C15F3"/>
    <w:rsid w:val="005C19AE"/>
    <w:rsid w:val="005C1F53"/>
    <w:rsid w:val="005C1FE5"/>
    <w:rsid w:val="005C204F"/>
    <w:rsid w:val="005C30CB"/>
    <w:rsid w:val="005C37FB"/>
    <w:rsid w:val="005C3855"/>
    <w:rsid w:val="005C3FAE"/>
    <w:rsid w:val="005C4621"/>
    <w:rsid w:val="005C4BED"/>
    <w:rsid w:val="005C4E8D"/>
    <w:rsid w:val="005C51A9"/>
    <w:rsid w:val="005C589A"/>
    <w:rsid w:val="005C5A02"/>
    <w:rsid w:val="005C62F8"/>
    <w:rsid w:val="005C6EAD"/>
    <w:rsid w:val="005C71B1"/>
    <w:rsid w:val="005C71CB"/>
    <w:rsid w:val="005C738F"/>
    <w:rsid w:val="005C7407"/>
    <w:rsid w:val="005C78FD"/>
    <w:rsid w:val="005C7937"/>
    <w:rsid w:val="005C79F3"/>
    <w:rsid w:val="005C7DEE"/>
    <w:rsid w:val="005D0B70"/>
    <w:rsid w:val="005D17DF"/>
    <w:rsid w:val="005D2377"/>
    <w:rsid w:val="005D2961"/>
    <w:rsid w:val="005D2AC3"/>
    <w:rsid w:val="005D2B0E"/>
    <w:rsid w:val="005D2D7A"/>
    <w:rsid w:val="005D2ED4"/>
    <w:rsid w:val="005D32C6"/>
    <w:rsid w:val="005D4819"/>
    <w:rsid w:val="005D4BE3"/>
    <w:rsid w:val="005D4DAF"/>
    <w:rsid w:val="005D5073"/>
    <w:rsid w:val="005D5129"/>
    <w:rsid w:val="005D559B"/>
    <w:rsid w:val="005D562A"/>
    <w:rsid w:val="005D66C2"/>
    <w:rsid w:val="005D68D3"/>
    <w:rsid w:val="005D6E72"/>
    <w:rsid w:val="005D71FF"/>
    <w:rsid w:val="005D75C0"/>
    <w:rsid w:val="005D7EFF"/>
    <w:rsid w:val="005E043C"/>
    <w:rsid w:val="005E0768"/>
    <w:rsid w:val="005E08C0"/>
    <w:rsid w:val="005E08E2"/>
    <w:rsid w:val="005E1D1D"/>
    <w:rsid w:val="005E20CD"/>
    <w:rsid w:val="005E2A90"/>
    <w:rsid w:val="005E2F03"/>
    <w:rsid w:val="005E32AA"/>
    <w:rsid w:val="005E333D"/>
    <w:rsid w:val="005E37A2"/>
    <w:rsid w:val="005E4047"/>
    <w:rsid w:val="005E43D0"/>
    <w:rsid w:val="005E4816"/>
    <w:rsid w:val="005E4946"/>
    <w:rsid w:val="005E4B41"/>
    <w:rsid w:val="005E5085"/>
    <w:rsid w:val="005E563D"/>
    <w:rsid w:val="005E5D01"/>
    <w:rsid w:val="005E687C"/>
    <w:rsid w:val="005E7013"/>
    <w:rsid w:val="005F14E4"/>
    <w:rsid w:val="005F14FC"/>
    <w:rsid w:val="005F221F"/>
    <w:rsid w:val="005F2291"/>
    <w:rsid w:val="005F3567"/>
    <w:rsid w:val="005F356E"/>
    <w:rsid w:val="005F390D"/>
    <w:rsid w:val="005F39D0"/>
    <w:rsid w:val="005F46A7"/>
    <w:rsid w:val="005F50CF"/>
    <w:rsid w:val="005F5A53"/>
    <w:rsid w:val="005F6591"/>
    <w:rsid w:val="005F68B6"/>
    <w:rsid w:val="005F6B55"/>
    <w:rsid w:val="005F73FE"/>
    <w:rsid w:val="005F7C23"/>
    <w:rsid w:val="00601066"/>
    <w:rsid w:val="006017EA"/>
    <w:rsid w:val="006018A9"/>
    <w:rsid w:val="006018BC"/>
    <w:rsid w:val="00601B16"/>
    <w:rsid w:val="00601E02"/>
    <w:rsid w:val="00602051"/>
    <w:rsid w:val="00602661"/>
    <w:rsid w:val="00603034"/>
    <w:rsid w:val="0060378E"/>
    <w:rsid w:val="00604B47"/>
    <w:rsid w:val="00604E3F"/>
    <w:rsid w:val="00605C65"/>
    <w:rsid w:val="00606EFA"/>
    <w:rsid w:val="0060722A"/>
    <w:rsid w:val="0060783A"/>
    <w:rsid w:val="00607DCB"/>
    <w:rsid w:val="00610BD6"/>
    <w:rsid w:val="00610EFF"/>
    <w:rsid w:val="006115E8"/>
    <w:rsid w:val="0061277C"/>
    <w:rsid w:val="006129A8"/>
    <w:rsid w:val="00612FD0"/>
    <w:rsid w:val="00613AAD"/>
    <w:rsid w:val="00613ED1"/>
    <w:rsid w:val="0061410F"/>
    <w:rsid w:val="00615D53"/>
    <w:rsid w:val="006161E5"/>
    <w:rsid w:val="006167D0"/>
    <w:rsid w:val="0061681F"/>
    <w:rsid w:val="00617BED"/>
    <w:rsid w:val="006206E9"/>
    <w:rsid w:val="00621DC2"/>
    <w:rsid w:val="006229FE"/>
    <w:rsid w:val="00622F88"/>
    <w:rsid w:val="00623341"/>
    <w:rsid w:val="00623864"/>
    <w:rsid w:val="00624C11"/>
    <w:rsid w:val="0062527B"/>
    <w:rsid w:val="00625A4D"/>
    <w:rsid w:val="00625A75"/>
    <w:rsid w:val="00625CE4"/>
    <w:rsid w:val="00626459"/>
    <w:rsid w:val="0062654C"/>
    <w:rsid w:val="00627080"/>
    <w:rsid w:val="00627B9B"/>
    <w:rsid w:val="006301CE"/>
    <w:rsid w:val="006304CF"/>
    <w:rsid w:val="00630AAC"/>
    <w:rsid w:val="00630F40"/>
    <w:rsid w:val="0063143F"/>
    <w:rsid w:val="006316B2"/>
    <w:rsid w:val="00631B34"/>
    <w:rsid w:val="00631B5B"/>
    <w:rsid w:val="00631F91"/>
    <w:rsid w:val="006320CE"/>
    <w:rsid w:val="006328A0"/>
    <w:rsid w:val="00633408"/>
    <w:rsid w:val="006339C6"/>
    <w:rsid w:val="00633C31"/>
    <w:rsid w:val="006342A4"/>
    <w:rsid w:val="00635EC3"/>
    <w:rsid w:val="00636A8F"/>
    <w:rsid w:val="00636C00"/>
    <w:rsid w:val="00636C51"/>
    <w:rsid w:val="00636F6E"/>
    <w:rsid w:val="0063709A"/>
    <w:rsid w:val="00637752"/>
    <w:rsid w:val="00640548"/>
    <w:rsid w:val="00641022"/>
    <w:rsid w:val="0064129C"/>
    <w:rsid w:val="00641636"/>
    <w:rsid w:val="00641BD8"/>
    <w:rsid w:val="00641FEA"/>
    <w:rsid w:val="00642212"/>
    <w:rsid w:val="00643392"/>
    <w:rsid w:val="0064343E"/>
    <w:rsid w:val="006440BB"/>
    <w:rsid w:val="0064448F"/>
    <w:rsid w:val="00644553"/>
    <w:rsid w:val="00644584"/>
    <w:rsid w:val="00644F26"/>
    <w:rsid w:val="006452B0"/>
    <w:rsid w:val="00645429"/>
    <w:rsid w:val="00645733"/>
    <w:rsid w:val="00646C40"/>
    <w:rsid w:val="00646E3D"/>
    <w:rsid w:val="00647799"/>
    <w:rsid w:val="00647D1F"/>
    <w:rsid w:val="00647E49"/>
    <w:rsid w:val="006504FC"/>
    <w:rsid w:val="006505A0"/>
    <w:rsid w:val="00650B3E"/>
    <w:rsid w:val="00650BFB"/>
    <w:rsid w:val="006510A7"/>
    <w:rsid w:val="00651695"/>
    <w:rsid w:val="0065195D"/>
    <w:rsid w:val="00651B56"/>
    <w:rsid w:val="00651E95"/>
    <w:rsid w:val="0065233F"/>
    <w:rsid w:val="006527EE"/>
    <w:rsid w:val="00652847"/>
    <w:rsid w:val="00652A50"/>
    <w:rsid w:val="00653272"/>
    <w:rsid w:val="00653765"/>
    <w:rsid w:val="00654367"/>
    <w:rsid w:val="006544C1"/>
    <w:rsid w:val="006548F6"/>
    <w:rsid w:val="00655412"/>
    <w:rsid w:val="00655B26"/>
    <w:rsid w:val="006565B5"/>
    <w:rsid w:val="006568CF"/>
    <w:rsid w:val="006605AE"/>
    <w:rsid w:val="00661238"/>
    <w:rsid w:val="0066127E"/>
    <w:rsid w:val="00661611"/>
    <w:rsid w:val="0066164C"/>
    <w:rsid w:val="00662329"/>
    <w:rsid w:val="006628AF"/>
    <w:rsid w:val="00662C0E"/>
    <w:rsid w:val="00662E61"/>
    <w:rsid w:val="0066345C"/>
    <w:rsid w:val="00663C82"/>
    <w:rsid w:val="006641BF"/>
    <w:rsid w:val="0066534C"/>
    <w:rsid w:val="00665BB7"/>
    <w:rsid w:val="006668CD"/>
    <w:rsid w:val="00667455"/>
    <w:rsid w:val="0067001F"/>
    <w:rsid w:val="00670247"/>
    <w:rsid w:val="00670334"/>
    <w:rsid w:val="006708FA"/>
    <w:rsid w:val="006709A4"/>
    <w:rsid w:val="00671036"/>
    <w:rsid w:val="0067126C"/>
    <w:rsid w:val="00671589"/>
    <w:rsid w:val="006716BC"/>
    <w:rsid w:val="00671B26"/>
    <w:rsid w:val="00671CBD"/>
    <w:rsid w:val="00672066"/>
    <w:rsid w:val="006726FC"/>
    <w:rsid w:val="00673FAA"/>
    <w:rsid w:val="00674167"/>
    <w:rsid w:val="006742A4"/>
    <w:rsid w:val="00674415"/>
    <w:rsid w:val="0067487D"/>
    <w:rsid w:val="00675200"/>
    <w:rsid w:val="00675664"/>
    <w:rsid w:val="00675B3E"/>
    <w:rsid w:val="00676544"/>
    <w:rsid w:val="00677690"/>
    <w:rsid w:val="00677B08"/>
    <w:rsid w:val="00677F46"/>
    <w:rsid w:val="00680551"/>
    <w:rsid w:val="006809FC"/>
    <w:rsid w:val="00680A6D"/>
    <w:rsid w:val="0068139D"/>
    <w:rsid w:val="00681E6A"/>
    <w:rsid w:val="006821D6"/>
    <w:rsid w:val="00682541"/>
    <w:rsid w:val="006830D5"/>
    <w:rsid w:val="006832DD"/>
    <w:rsid w:val="00683ED3"/>
    <w:rsid w:val="006843B8"/>
    <w:rsid w:val="006846A4"/>
    <w:rsid w:val="00684C8E"/>
    <w:rsid w:val="0068531B"/>
    <w:rsid w:val="0068569A"/>
    <w:rsid w:val="00685D9A"/>
    <w:rsid w:val="00685F2D"/>
    <w:rsid w:val="006867EE"/>
    <w:rsid w:val="0068737E"/>
    <w:rsid w:val="00687DAB"/>
    <w:rsid w:val="006907BE"/>
    <w:rsid w:val="006907F2"/>
    <w:rsid w:val="00690DB9"/>
    <w:rsid w:val="006911C0"/>
    <w:rsid w:val="00691BF9"/>
    <w:rsid w:val="00691D08"/>
    <w:rsid w:val="0069210B"/>
    <w:rsid w:val="006921E6"/>
    <w:rsid w:val="00692397"/>
    <w:rsid w:val="006923C1"/>
    <w:rsid w:val="00692695"/>
    <w:rsid w:val="006926D4"/>
    <w:rsid w:val="006929C8"/>
    <w:rsid w:val="0069331A"/>
    <w:rsid w:val="006934A6"/>
    <w:rsid w:val="00693581"/>
    <w:rsid w:val="00693CC1"/>
    <w:rsid w:val="00693EBC"/>
    <w:rsid w:val="0069425F"/>
    <w:rsid w:val="0069466A"/>
    <w:rsid w:val="00694A6A"/>
    <w:rsid w:val="0069527E"/>
    <w:rsid w:val="006956AF"/>
    <w:rsid w:val="00695A2C"/>
    <w:rsid w:val="00695E23"/>
    <w:rsid w:val="00696201"/>
    <w:rsid w:val="00696365"/>
    <w:rsid w:val="006964ED"/>
    <w:rsid w:val="00696703"/>
    <w:rsid w:val="00696968"/>
    <w:rsid w:val="00697690"/>
    <w:rsid w:val="00697738"/>
    <w:rsid w:val="006A00F4"/>
    <w:rsid w:val="006A0844"/>
    <w:rsid w:val="006A1C25"/>
    <w:rsid w:val="006A1E35"/>
    <w:rsid w:val="006A21D8"/>
    <w:rsid w:val="006A25FD"/>
    <w:rsid w:val="006A2DC8"/>
    <w:rsid w:val="006A2ED0"/>
    <w:rsid w:val="006A3070"/>
    <w:rsid w:val="006A34BA"/>
    <w:rsid w:val="006A3F26"/>
    <w:rsid w:val="006A4125"/>
    <w:rsid w:val="006A413D"/>
    <w:rsid w:val="006A4418"/>
    <w:rsid w:val="006A4565"/>
    <w:rsid w:val="006A4620"/>
    <w:rsid w:val="006A489E"/>
    <w:rsid w:val="006A49AB"/>
    <w:rsid w:val="006A4C9D"/>
    <w:rsid w:val="006A552F"/>
    <w:rsid w:val="006A5664"/>
    <w:rsid w:val="006A5EFE"/>
    <w:rsid w:val="006A6221"/>
    <w:rsid w:val="006A67C2"/>
    <w:rsid w:val="006A7E17"/>
    <w:rsid w:val="006B00AD"/>
    <w:rsid w:val="006B03F3"/>
    <w:rsid w:val="006B055A"/>
    <w:rsid w:val="006B07E0"/>
    <w:rsid w:val="006B129A"/>
    <w:rsid w:val="006B17C5"/>
    <w:rsid w:val="006B1910"/>
    <w:rsid w:val="006B1ABE"/>
    <w:rsid w:val="006B1C57"/>
    <w:rsid w:val="006B2046"/>
    <w:rsid w:val="006B20C3"/>
    <w:rsid w:val="006B284E"/>
    <w:rsid w:val="006B287F"/>
    <w:rsid w:val="006B28C3"/>
    <w:rsid w:val="006B2AA8"/>
    <w:rsid w:val="006B2E71"/>
    <w:rsid w:val="006B4273"/>
    <w:rsid w:val="006B4405"/>
    <w:rsid w:val="006B44B3"/>
    <w:rsid w:val="006B45DC"/>
    <w:rsid w:val="006B49A3"/>
    <w:rsid w:val="006B4B8F"/>
    <w:rsid w:val="006B4CC1"/>
    <w:rsid w:val="006B514B"/>
    <w:rsid w:val="006B5864"/>
    <w:rsid w:val="006B5D0A"/>
    <w:rsid w:val="006B6723"/>
    <w:rsid w:val="006B72E7"/>
    <w:rsid w:val="006B775D"/>
    <w:rsid w:val="006C0725"/>
    <w:rsid w:val="006C12AD"/>
    <w:rsid w:val="006C22A8"/>
    <w:rsid w:val="006C2668"/>
    <w:rsid w:val="006C28D4"/>
    <w:rsid w:val="006C2B5B"/>
    <w:rsid w:val="006C32B2"/>
    <w:rsid w:val="006C3496"/>
    <w:rsid w:val="006C3868"/>
    <w:rsid w:val="006C3E3F"/>
    <w:rsid w:val="006C43F2"/>
    <w:rsid w:val="006C472F"/>
    <w:rsid w:val="006C47F4"/>
    <w:rsid w:val="006C485A"/>
    <w:rsid w:val="006C4C18"/>
    <w:rsid w:val="006C4D5C"/>
    <w:rsid w:val="006C52DC"/>
    <w:rsid w:val="006C5471"/>
    <w:rsid w:val="006C57D3"/>
    <w:rsid w:val="006C605C"/>
    <w:rsid w:val="006C60CC"/>
    <w:rsid w:val="006C61B7"/>
    <w:rsid w:val="006C62B3"/>
    <w:rsid w:val="006C63EF"/>
    <w:rsid w:val="006C676F"/>
    <w:rsid w:val="006C6C80"/>
    <w:rsid w:val="006C7013"/>
    <w:rsid w:val="006C7585"/>
    <w:rsid w:val="006D0397"/>
    <w:rsid w:val="006D086F"/>
    <w:rsid w:val="006D097A"/>
    <w:rsid w:val="006D0BB4"/>
    <w:rsid w:val="006D0FF8"/>
    <w:rsid w:val="006D36E9"/>
    <w:rsid w:val="006D373B"/>
    <w:rsid w:val="006D4077"/>
    <w:rsid w:val="006D418D"/>
    <w:rsid w:val="006D4451"/>
    <w:rsid w:val="006D458D"/>
    <w:rsid w:val="006D49EF"/>
    <w:rsid w:val="006D4EE1"/>
    <w:rsid w:val="006D531D"/>
    <w:rsid w:val="006D5C92"/>
    <w:rsid w:val="006D612F"/>
    <w:rsid w:val="006D65BB"/>
    <w:rsid w:val="006D7275"/>
    <w:rsid w:val="006D7352"/>
    <w:rsid w:val="006D7365"/>
    <w:rsid w:val="006D7D09"/>
    <w:rsid w:val="006E0A77"/>
    <w:rsid w:val="006E0E1E"/>
    <w:rsid w:val="006E0FE1"/>
    <w:rsid w:val="006E16ED"/>
    <w:rsid w:val="006E1703"/>
    <w:rsid w:val="006E1CF1"/>
    <w:rsid w:val="006E23E4"/>
    <w:rsid w:val="006E4A21"/>
    <w:rsid w:val="006E5851"/>
    <w:rsid w:val="006E5C14"/>
    <w:rsid w:val="006E6294"/>
    <w:rsid w:val="006E6564"/>
    <w:rsid w:val="006E65D0"/>
    <w:rsid w:val="006E72E6"/>
    <w:rsid w:val="006E7B46"/>
    <w:rsid w:val="006E7D90"/>
    <w:rsid w:val="006E7DF2"/>
    <w:rsid w:val="006F0DF3"/>
    <w:rsid w:val="006F14BB"/>
    <w:rsid w:val="006F1A3B"/>
    <w:rsid w:val="006F1DBC"/>
    <w:rsid w:val="006F2D96"/>
    <w:rsid w:val="006F3133"/>
    <w:rsid w:val="006F3757"/>
    <w:rsid w:val="006F5C09"/>
    <w:rsid w:val="006F614E"/>
    <w:rsid w:val="006F674D"/>
    <w:rsid w:val="006F7822"/>
    <w:rsid w:val="006F7BCA"/>
    <w:rsid w:val="00700198"/>
    <w:rsid w:val="007004F1"/>
    <w:rsid w:val="00700970"/>
    <w:rsid w:val="00700CA0"/>
    <w:rsid w:val="0070135A"/>
    <w:rsid w:val="00701C3D"/>
    <w:rsid w:val="00702155"/>
    <w:rsid w:val="0070215F"/>
    <w:rsid w:val="00703298"/>
    <w:rsid w:val="00703DF7"/>
    <w:rsid w:val="00703F69"/>
    <w:rsid w:val="00704102"/>
    <w:rsid w:val="00704158"/>
    <w:rsid w:val="0070543A"/>
    <w:rsid w:val="00705847"/>
    <w:rsid w:val="00705A2B"/>
    <w:rsid w:val="00705B23"/>
    <w:rsid w:val="00705BDF"/>
    <w:rsid w:val="00705FC3"/>
    <w:rsid w:val="00706A22"/>
    <w:rsid w:val="00706CB1"/>
    <w:rsid w:val="00706DAE"/>
    <w:rsid w:val="00706DBD"/>
    <w:rsid w:val="007070CE"/>
    <w:rsid w:val="007076BF"/>
    <w:rsid w:val="00707BE6"/>
    <w:rsid w:val="00711339"/>
    <w:rsid w:val="00711C04"/>
    <w:rsid w:val="00711E3B"/>
    <w:rsid w:val="00712BE4"/>
    <w:rsid w:val="00712DE5"/>
    <w:rsid w:val="007132C1"/>
    <w:rsid w:val="007138B7"/>
    <w:rsid w:val="00713D65"/>
    <w:rsid w:val="00713DCA"/>
    <w:rsid w:val="00713EC1"/>
    <w:rsid w:val="00713FA6"/>
    <w:rsid w:val="0071422F"/>
    <w:rsid w:val="00714232"/>
    <w:rsid w:val="00714480"/>
    <w:rsid w:val="0071485D"/>
    <w:rsid w:val="00715185"/>
    <w:rsid w:val="00715259"/>
    <w:rsid w:val="00715C7C"/>
    <w:rsid w:val="00715EE3"/>
    <w:rsid w:val="00717D01"/>
    <w:rsid w:val="00720491"/>
    <w:rsid w:val="00720855"/>
    <w:rsid w:val="00721305"/>
    <w:rsid w:val="0072183B"/>
    <w:rsid w:val="00721E67"/>
    <w:rsid w:val="00724D6D"/>
    <w:rsid w:val="00724D75"/>
    <w:rsid w:val="00724F41"/>
    <w:rsid w:val="0072539C"/>
    <w:rsid w:val="0072599A"/>
    <w:rsid w:val="00726315"/>
    <w:rsid w:val="00726A04"/>
    <w:rsid w:val="00726D46"/>
    <w:rsid w:val="0072703C"/>
    <w:rsid w:val="00727478"/>
    <w:rsid w:val="0072749A"/>
    <w:rsid w:val="00727711"/>
    <w:rsid w:val="00727CEA"/>
    <w:rsid w:val="00730050"/>
    <w:rsid w:val="007301ED"/>
    <w:rsid w:val="0073067B"/>
    <w:rsid w:val="00730A82"/>
    <w:rsid w:val="00730CFE"/>
    <w:rsid w:val="00730DD0"/>
    <w:rsid w:val="00730E0D"/>
    <w:rsid w:val="00730E9F"/>
    <w:rsid w:val="00731EDB"/>
    <w:rsid w:val="00731F47"/>
    <w:rsid w:val="00732383"/>
    <w:rsid w:val="00732646"/>
    <w:rsid w:val="00732BCA"/>
    <w:rsid w:val="00732D3D"/>
    <w:rsid w:val="0073395A"/>
    <w:rsid w:val="00733C58"/>
    <w:rsid w:val="00734201"/>
    <w:rsid w:val="00735817"/>
    <w:rsid w:val="00735C2A"/>
    <w:rsid w:val="0073666D"/>
    <w:rsid w:val="00737D5A"/>
    <w:rsid w:val="00737FCE"/>
    <w:rsid w:val="0074008E"/>
    <w:rsid w:val="007401F7"/>
    <w:rsid w:val="00741384"/>
    <w:rsid w:val="00741410"/>
    <w:rsid w:val="007420A4"/>
    <w:rsid w:val="00742639"/>
    <w:rsid w:val="007429AE"/>
    <w:rsid w:val="00742AE2"/>
    <w:rsid w:val="007432CD"/>
    <w:rsid w:val="007436C3"/>
    <w:rsid w:val="00744170"/>
    <w:rsid w:val="00744800"/>
    <w:rsid w:val="00745351"/>
    <w:rsid w:val="00745935"/>
    <w:rsid w:val="00746584"/>
    <w:rsid w:val="007474B9"/>
    <w:rsid w:val="0074779E"/>
    <w:rsid w:val="00747992"/>
    <w:rsid w:val="007479D8"/>
    <w:rsid w:val="00747D33"/>
    <w:rsid w:val="0075012F"/>
    <w:rsid w:val="0075031F"/>
    <w:rsid w:val="00750701"/>
    <w:rsid w:val="00750935"/>
    <w:rsid w:val="0075099E"/>
    <w:rsid w:val="0075162B"/>
    <w:rsid w:val="00751B32"/>
    <w:rsid w:val="00751CFF"/>
    <w:rsid w:val="00751D25"/>
    <w:rsid w:val="007522C6"/>
    <w:rsid w:val="0075292A"/>
    <w:rsid w:val="007529F7"/>
    <w:rsid w:val="00753662"/>
    <w:rsid w:val="00753C68"/>
    <w:rsid w:val="00753DF2"/>
    <w:rsid w:val="00754B30"/>
    <w:rsid w:val="00754D64"/>
    <w:rsid w:val="00757B13"/>
    <w:rsid w:val="00757F76"/>
    <w:rsid w:val="00757FBD"/>
    <w:rsid w:val="007603E6"/>
    <w:rsid w:val="0076068C"/>
    <w:rsid w:val="00760694"/>
    <w:rsid w:val="00760721"/>
    <w:rsid w:val="0076101B"/>
    <w:rsid w:val="00761768"/>
    <w:rsid w:val="0076182C"/>
    <w:rsid w:val="0076199A"/>
    <w:rsid w:val="00761A0C"/>
    <w:rsid w:val="00761E7F"/>
    <w:rsid w:val="0076240A"/>
    <w:rsid w:val="00762CF8"/>
    <w:rsid w:val="00762E69"/>
    <w:rsid w:val="00763346"/>
    <w:rsid w:val="0076370C"/>
    <w:rsid w:val="00764526"/>
    <w:rsid w:val="0076535B"/>
    <w:rsid w:val="007657C7"/>
    <w:rsid w:val="00765FEB"/>
    <w:rsid w:val="007660E1"/>
    <w:rsid w:val="00767822"/>
    <w:rsid w:val="007678F5"/>
    <w:rsid w:val="00767D1B"/>
    <w:rsid w:val="00767D2B"/>
    <w:rsid w:val="00770559"/>
    <w:rsid w:val="007709C9"/>
    <w:rsid w:val="00770ADB"/>
    <w:rsid w:val="00770DA5"/>
    <w:rsid w:val="007716CD"/>
    <w:rsid w:val="0077172A"/>
    <w:rsid w:val="007726F6"/>
    <w:rsid w:val="00772728"/>
    <w:rsid w:val="00772777"/>
    <w:rsid w:val="00772824"/>
    <w:rsid w:val="00772DEF"/>
    <w:rsid w:val="00772FC7"/>
    <w:rsid w:val="00773211"/>
    <w:rsid w:val="00773572"/>
    <w:rsid w:val="00773B71"/>
    <w:rsid w:val="007741E9"/>
    <w:rsid w:val="00774344"/>
    <w:rsid w:val="00774D63"/>
    <w:rsid w:val="00774E1F"/>
    <w:rsid w:val="00775146"/>
    <w:rsid w:val="00775229"/>
    <w:rsid w:val="0077554B"/>
    <w:rsid w:val="007759F9"/>
    <w:rsid w:val="00775F3A"/>
    <w:rsid w:val="007762CF"/>
    <w:rsid w:val="00776316"/>
    <w:rsid w:val="007765B4"/>
    <w:rsid w:val="00776609"/>
    <w:rsid w:val="007768B5"/>
    <w:rsid w:val="00776F77"/>
    <w:rsid w:val="00777958"/>
    <w:rsid w:val="00777A0C"/>
    <w:rsid w:val="00777C80"/>
    <w:rsid w:val="00780602"/>
    <w:rsid w:val="00780C03"/>
    <w:rsid w:val="00780F9F"/>
    <w:rsid w:val="0078116C"/>
    <w:rsid w:val="00781701"/>
    <w:rsid w:val="00781A55"/>
    <w:rsid w:val="00781A8F"/>
    <w:rsid w:val="00782957"/>
    <w:rsid w:val="00782967"/>
    <w:rsid w:val="00782B76"/>
    <w:rsid w:val="00782F10"/>
    <w:rsid w:val="007835FC"/>
    <w:rsid w:val="007839D9"/>
    <w:rsid w:val="007842DE"/>
    <w:rsid w:val="007843F3"/>
    <w:rsid w:val="007844D3"/>
    <w:rsid w:val="0078489A"/>
    <w:rsid w:val="00784ABD"/>
    <w:rsid w:val="00784D12"/>
    <w:rsid w:val="0078574B"/>
    <w:rsid w:val="007867C6"/>
    <w:rsid w:val="00786CC7"/>
    <w:rsid w:val="00786FF5"/>
    <w:rsid w:val="00787A70"/>
    <w:rsid w:val="007902BD"/>
    <w:rsid w:val="007904E9"/>
    <w:rsid w:val="0079060D"/>
    <w:rsid w:val="007919C1"/>
    <w:rsid w:val="00793534"/>
    <w:rsid w:val="007936EB"/>
    <w:rsid w:val="00793D05"/>
    <w:rsid w:val="00794503"/>
    <w:rsid w:val="007945DA"/>
    <w:rsid w:val="00794C62"/>
    <w:rsid w:val="00795187"/>
    <w:rsid w:val="00795481"/>
    <w:rsid w:val="00796A84"/>
    <w:rsid w:val="00796C16"/>
    <w:rsid w:val="00797FC4"/>
    <w:rsid w:val="00797FD8"/>
    <w:rsid w:val="007A04FA"/>
    <w:rsid w:val="007A1663"/>
    <w:rsid w:val="007A1A1B"/>
    <w:rsid w:val="007A2614"/>
    <w:rsid w:val="007A266B"/>
    <w:rsid w:val="007A2F11"/>
    <w:rsid w:val="007A301E"/>
    <w:rsid w:val="007A3059"/>
    <w:rsid w:val="007A3775"/>
    <w:rsid w:val="007A3E83"/>
    <w:rsid w:val="007A41C0"/>
    <w:rsid w:val="007A43F7"/>
    <w:rsid w:val="007A452C"/>
    <w:rsid w:val="007A4B34"/>
    <w:rsid w:val="007A58EC"/>
    <w:rsid w:val="007A63AA"/>
    <w:rsid w:val="007A6EEB"/>
    <w:rsid w:val="007B0496"/>
    <w:rsid w:val="007B0A67"/>
    <w:rsid w:val="007B0FED"/>
    <w:rsid w:val="007B132F"/>
    <w:rsid w:val="007B1499"/>
    <w:rsid w:val="007B154C"/>
    <w:rsid w:val="007B2964"/>
    <w:rsid w:val="007B2AF9"/>
    <w:rsid w:val="007B2D9B"/>
    <w:rsid w:val="007B2D9E"/>
    <w:rsid w:val="007B2FD6"/>
    <w:rsid w:val="007B303A"/>
    <w:rsid w:val="007B30BD"/>
    <w:rsid w:val="007B3F21"/>
    <w:rsid w:val="007B4361"/>
    <w:rsid w:val="007B47DB"/>
    <w:rsid w:val="007B50A4"/>
    <w:rsid w:val="007B5572"/>
    <w:rsid w:val="007B609E"/>
    <w:rsid w:val="007B64CE"/>
    <w:rsid w:val="007B659F"/>
    <w:rsid w:val="007B74FE"/>
    <w:rsid w:val="007B7608"/>
    <w:rsid w:val="007B76B6"/>
    <w:rsid w:val="007B7880"/>
    <w:rsid w:val="007B79E0"/>
    <w:rsid w:val="007C224B"/>
    <w:rsid w:val="007C257E"/>
    <w:rsid w:val="007C269E"/>
    <w:rsid w:val="007C3AA0"/>
    <w:rsid w:val="007C3D60"/>
    <w:rsid w:val="007C4F0E"/>
    <w:rsid w:val="007C588E"/>
    <w:rsid w:val="007C5CD0"/>
    <w:rsid w:val="007C5EE1"/>
    <w:rsid w:val="007C5FFD"/>
    <w:rsid w:val="007C6716"/>
    <w:rsid w:val="007C6E42"/>
    <w:rsid w:val="007C729A"/>
    <w:rsid w:val="007C7608"/>
    <w:rsid w:val="007C7C59"/>
    <w:rsid w:val="007D00FE"/>
    <w:rsid w:val="007D02FE"/>
    <w:rsid w:val="007D0A77"/>
    <w:rsid w:val="007D0B2B"/>
    <w:rsid w:val="007D1288"/>
    <w:rsid w:val="007D131C"/>
    <w:rsid w:val="007D132F"/>
    <w:rsid w:val="007D1B72"/>
    <w:rsid w:val="007D34B7"/>
    <w:rsid w:val="007D3A03"/>
    <w:rsid w:val="007D3C2D"/>
    <w:rsid w:val="007D3CB0"/>
    <w:rsid w:val="007D4D61"/>
    <w:rsid w:val="007D5147"/>
    <w:rsid w:val="007D58A9"/>
    <w:rsid w:val="007D6013"/>
    <w:rsid w:val="007D6446"/>
    <w:rsid w:val="007D6740"/>
    <w:rsid w:val="007D797A"/>
    <w:rsid w:val="007D7DF9"/>
    <w:rsid w:val="007E0A2E"/>
    <w:rsid w:val="007E0F77"/>
    <w:rsid w:val="007E14EC"/>
    <w:rsid w:val="007E151E"/>
    <w:rsid w:val="007E1944"/>
    <w:rsid w:val="007E19F0"/>
    <w:rsid w:val="007E1C07"/>
    <w:rsid w:val="007E2083"/>
    <w:rsid w:val="007E2413"/>
    <w:rsid w:val="007E28F8"/>
    <w:rsid w:val="007E2998"/>
    <w:rsid w:val="007E2D15"/>
    <w:rsid w:val="007E376F"/>
    <w:rsid w:val="007E3CD2"/>
    <w:rsid w:val="007E408A"/>
    <w:rsid w:val="007E4682"/>
    <w:rsid w:val="007E523F"/>
    <w:rsid w:val="007E58A1"/>
    <w:rsid w:val="007E5E7D"/>
    <w:rsid w:val="007E660C"/>
    <w:rsid w:val="007E66A2"/>
    <w:rsid w:val="007E6EE6"/>
    <w:rsid w:val="007E7116"/>
    <w:rsid w:val="007E7BA1"/>
    <w:rsid w:val="007E7D8C"/>
    <w:rsid w:val="007F0200"/>
    <w:rsid w:val="007F03C2"/>
    <w:rsid w:val="007F0F4D"/>
    <w:rsid w:val="007F12C0"/>
    <w:rsid w:val="007F288C"/>
    <w:rsid w:val="007F2D2F"/>
    <w:rsid w:val="007F3361"/>
    <w:rsid w:val="007F3A02"/>
    <w:rsid w:val="007F3CB0"/>
    <w:rsid w:val="007F4082"/>
    <w:rsid w:val="007F45F4"/>
    <w:rsid w:val="007F48D3"/>
    <w:rsid w:val="007F4B08"/>
    <w:rsid w:val="007F4DC5"/>
    <w:rsid w:val="007F581D"/>
    <w:rsid w:val="007F601C"/>
    <w:rsid w:val="007F612B"/>
    <w:rsid w:val="007F6315"/>
    <w:rsid w:val="007F6EF7"/>
    <w:rsid w:val="007F713A"/>
    <w:rsid w:val="007F7953"/>
    <w:rsid w:val="007F7C52"/>
    <w:rsid w:val="007F7D27"/>
    <w:rsid w:val="007F7DAF"/>
    <w:rsid w:val="007F7FBD"/>
    <w:rsid w:val="008025A3"/>
    <w:rsid w:val="008027EC"/>
    <w:rsid w:val="008028A9"/>
    <w:rsid w:val="00803F04"/>
    <w:rsid w:val="0080479A"/>
    <w:rsid w:val="00804C41"/>
    <w:rsid w:val="008050DE"/>
    <w:rsid w:val="00805646"/>
    <w:rsid w:val="00805D9F"/>
    <w:rsid w:val="0080760D"/>
    <w:rsid w:val="00807CD7"/>
    <w:rsid w:val="00810BF1"/>
    <w:rsid w:val="008118B2"/>
    <w:rsid w:val="00811F1F"/>
    <w:rsid w:val="00812C26"/>
    <w:rsid w:val="00812CAF"/>
    <w:rsid w:val="00812D23"/>
    <w:rsid w:val="008133B3"/>
    <w:rsid w:val="00813533"/>
    <w:rsid w:val="008135CD"/>
    <w:rsid w:val="00814766"/>
    <w:rsid w:val="0081481A"/>
    <w:rsid w:val="008154FE"/>
    <w:rsid w:val="00815B05"/>
    <w:rsid w:val="00815BFC"/>
    <w:rsid w:val="00815C70"/>
    <w:rsid w:val="00816006"/>
    <w:rsid w:val="008160AA"/>
    <w:rsid w:val="00816195"/>
    <w:rsid w:val="00816707"/>
    <w:rsid w:val="00816B64"/>
    <w:rsid w:val="00817194"/>
    <w:rsid w:val="00820550"/>
    <w:rsid w:val="00820981"/>
    <w:rsid w:val="008215C0"/>
    <w:rsid w:val="00821A67"/>
    <w:rsid w:val="00821B34"/>
    <w:rsid w:val="00822307"/>
    <w:rsid w:val="00822773"/>
    <w:rsid w:val="00822BE3"/>
    <w:rsid w:val="00822D34"/>
    <w:rsid w:val="00822F5B"/>
    <w:rsid w:val="008232FC"/>
    <w:rsid w:val="00823A6F"/>
    <w:rsid w:val="00823BFD"/>
    <w:rsid w:val="00823C16"/>
    <w:rsid w:val="00823D85"/>
    <w:rsid w:val="0082421D"/>
    <w:rsid w:val="008248FF"/>
    <w:rsid w:val="008253BE"/>
    <w:rsid w:val="00825AA2"/>
    <w:rsid w:val="0082603A"/>
    <w:rsid w:val="0082691C"/>
    <w:rsid w:val="0082693A"/>
    <w:rsid w:val="00826FF9"/>
    <w:rsid w:val="008270C7"/>
    <w:rsid w:val="008272EC"/>
    <w:rsid w:val="00827448"/>
    <w:rsid w:val="00827AB6"/>
    <w:rsid w:val="00830A6E"/>
    <w:rsid w:val="0083125F"/>
    <w:rsid w:val="008317D7"/>
    <w:rsid w:val="00832550"/>
    <w:rsid w:val="0083273F"/>
    <w:rsid w:val="00832DD1"/>
    <w:rsid w:val="0083303A"/>
    <w:rsid w:val="00833666"/>
    <w:rsid w:val="00833C98"/>
    <w:rsid w:val="00833E4C"/>
    <w:rsid w:val="008340FA"/>
    <w:rsid w:val="0083417E"/>
    <w:rsid w:val="008343E4"/>
    <w:rsid w:val="0083474D"/>
    <w:rsid w:val="008349F0"/>
    <w:rsid w:val="00834E73"/>
    <w:rsid w:val="00834F7D"/>
    <w:rsid w:val="008351B7"/>
    <w:rsid w:val="00836214"/>
    <w:rsid w:val="0083625D"/>
    <w:rsid w:val="0083675C"/>
    <w:rsid w:val="00837084"/>
    <w:rsid w:val="00837748"/>
    <w:rsid w:val="0083785E"/>
    <w:rsid w:val="00840D63"/>
    <w:rsid w:val="0084191F"/>
    <w:rsid w:val="00841A27"/>
    <w:rsid w:val="00841D05"/>
    <w:rsid w:val="00841FBF"/>
    <w:rsid w:val="00841FD7"/>
    <w:rsid w:val="0084223B"/>
    <w:rsid w:val="00842675"/>
    <w:rsid w:val="00842CCD"/>
    <w:rsid w:val="008436F9"/>
    <w:rsid w:val="00843992"/>
    <w:rsid w:val="00843B04"/>
    <w:rsid w:val="00843C09"/>
    <w:rsid w:val="00844CF1"/>
    <w:rsid w:val="0084552D"/>
    <w:rsid w:val="0084576F"/>
    <w:rsid w:val="00845A65"/>
    <w:rsid w:val="008461FF"/>
    <w:rsid w:val="00846D51"/>
    <w:rsid w:val="00846F76"/>
    <w:rsid w:val="00847193"/>
    <w:rsid w:val="00847D4A"/>
    <w:rsid w:val="008500D2"/>
    <w:rsid w:val="0085021F"/>
    <w:rsid w:val="008505EB"/>
    <w:rsid w:val="00850739"/>
    <w:rsid w:val="00853140"/>
    <w:rsid w:val="0085384C"/>
    <w:rsid w:val="008539A9"/>
    <w:rsid w:val="00853AE6"/>
    <w:rsid w:val="00853B79"/>
    <w:rsid w:val="0085448C"/>
    <w:rsid w:val="008545E3"/>
    <w:rsid w:val="0085489E"/>
    <w:rsid w:val="008555B0"/>
    <w:rsid w:val="008578FE"/>
    <w:rsid w:val="00857BCF"/>
    <w:rsid w:val="0086003D"/>
    <w:rsid w:val="00860539"/>
    <w:rsid w:val="00861F81"/>
    <w:rsid w:val="008620AF"/>
    <w:rsid w:val="00862113"/>
    <w:rsid w:val="0086215A"/>
    <w:rsid w:val="0086297D"/>
    <w:rsid w:val="00862F52"/>
    <w:rsid w:val="00862FFA"/>
    <w:rsid w:val="0086320C"/>
    <w:rsid w:val="00863545"/>
    <w:rsid w:val="0086424E"/>
    <w:rsid w:val="00864F44"/>
    <w:rsid w:val="00865A4D"/>
    <w:rsid w:val="00865F02"/>
    <w:rsid w:val="008664F0"/>
    <w:rsid w:val="00867550"/>
    <w:rsid w:val="00867878"/>
    <w:rsid w:val="008678D8"/>
    <w:rsid w:val="00867B85"/>
    <w:rsid w:val="00867CAC"/>
    <w:rsid w:val="00870485"/>
    <w:rsid w:val="008709D3"/>
    <w:rsid w:val="00871004"/>
    <w:rsid w:val="00871A70"/>
    <w:rsid w:val="00872B97"/>
    <w:rsid w:val="00873B0E"/>
    <w:rsid w:val="0087415A"/>
    <w:rsid w:val="008749F6"/>
    <w:rsid w:val="00874F11"/>
    <w:rsid w:val="00875784"/>
    <w:rsid w:val="008767D3"/>
    <w:rsid w:val="0087685F"/>
    <w:rsid w:val="00877323"/>
    <w:rsid w:val="00877BD7"/>
    <w:rsid w:val="008806FA"/>
    <w:rsid w:val="00880E1F"/>
    <w:rsid w:val="0088140F"/>
    <w:rsid w:val="008814D1"/>
    <w:rsid w:val="008818ED"/>
    <w:rsid w:val="00881A4F"/>
    <w:rsid w:val="00882982"/>
    <w:rsid w:val="00882DDC"/>
    <w:rsid w:val="008830CC"/>
    <w:rsid w:val="0088323E"/>
    <w:rsid w:val="008833C3"/>
    <w:rsid w:val="0088439C"/>
    <w:rsid w:val="008843B2"/>
    <w:rsid w:val="00884B33"/>
    <w:rsid w:val="00884FF2"/>
    <w:rsid w:val="00885A6B"/>
    <w:rsid w:val="00885AF1"/>
    <w:rsid w:val="00886463"/>
    <w:rsid w:val="008867E5"/>
    <w:rsid w:val="008870DB"/>
    <w:rsid w:val="0088736A"/>
    <w:rsid w:val="00887979"/>
    <w:rsid w:val="00890303"/>
    <w:rsid w:val="00890477"/>
    <w:rsid w:val="0089168D"/>
    <w:rsid w:val="00891725"/>
    <w:rsid w:val="008926CD"/>
    <w:rsid w:val="00893885"/>
    <w:rsid w:val="008938DA"/>
    <w:rsid w:val="00893AAC"/>
    <w:rsid w:val="00893BAD"/>
    <w:rsid w:val="00894B72"/>
    <w:rsid w:val="00894C26"/>
    <w:rsid w:val="008952E0"/>
    <w:rsid w:val="00895B8F"/>
    <w:rsid w:val="008960A0"/>
    <w:rsid w:val="008967E0"/>
    <w:rsid w:val="008A0146"/>
    <w:rsid w:val="008A076E"/>
    <w:rsid w:val="008A0E62"/>
    <w:rsid w:val="008A1375"/>
    <w:rsid w:val="008A27F9"/>
    <w:rsid w:val="008A2E03"/>
    <w:rsid w:val="008A2EBB"/>
    <w:rsid w:val="008A31AF"/>
    <w:rsid w:val="008A3DF0"/>
    <w:rsid w:val="008A3E89"/>
    <w:rsid w:val="008A3F94"/>
    <w:rsid w:val="008A41DE"/>
    <w:rsid w:val="008A457E"/>
    <w:rsid w:val="008A46B6"/>
    <w:rsid w:val="008A5581"/>
    <w:rsid w:val="008A58AA"/>
    <w:rsid w:val="008A59E2"/>
    <w:rsid w:val="008A5FEA"/>
    <w:rsid w:val="008A67D6"/>
    <w:rsid w:val="008A6B99"/>
    <w:rsid w:val="008A7496"/>
    <w:rsid w:val="008A7AE9"/>
    <w:rsid w:val="008A7D5D"/>
    <w:rsid w:val="008A7FD1"/>
    <w:rsid w:val="008B0147"/>
    <w:rsid w:val="008B1415"/>
    <w:rsid w:val="008B1E52"/>
    <w:rsid w:val="008B2277"/>
    <w:rsid w:val="008B2301"/>
    <w:rsid w:val="008B3484"/>
    <w:rsid w:val="008B3606"/>
    <w:rsid w:val="008B3649"/>
    <w:rsid w:val="008B39AD"/>
    <w:rsid w:val="008B3B6E"/>
    <w:rsid w:val="008B3E53"/>
    <w:rsid w:val="008B4430"/>
    <w:rsid w:val="008B513B"/>
    <w:rsid w:val="008B5DB8"/>
    <w:rsid w:val="008B693C"/>
    <w:rsid w:val="008B6BE0"/>
    <w:rsid w:val="008B6C57"/>
    <w:rsid w:val="008B7173"/>
    <w:rsid w:val="008B754A"/>
    <w:rsid w:val="008B7550"/>
    <w:rsid w:val="008B7921"/>
    <w:rsid w:val="008B7FDC"/>
    <w:rsid w:val="008C0622"/>
    <w:rsid w:val="008C10F0"/>
    <w:rsid w:val="008C287B"/>
    <w:rsid w:val="008C2B59"/>
    <w:rsid w:val="008C2C5F"/>
    <w:rsid w:val="008C359D"/>
    <w:rsid w:val="008C426D"/>
    <w:rsid w:val="008C434E"/>
    <w:rsid w:val="008C4607"/>
    <w:rsid w:val="008C4859"/>
    <w:rsid w:val="008C4F90"/>
    <w:rsid w:val="008C5568"/>
    <w:rsid w:val="008C5BC4"/>
    <w:rsid w:val="008C62A4"/>
    <w:rsid w:val="008C640B"/>
    <w:rsid w:val="008C6518"/>
    <w:rsid w:val="008C663E"/>
    <w:rsid w:val="008C70BD"/>
    <w:rsid w:val="008C7E08"/>
    <w:rsid w:val="008D091A"/>
    <w:rsid w:val="008D09A6"/>
    <w:rsid w:val="008D0AB4"/>
    <w:rsid w:val="008D0B83"/>
    <w:rsid w:val="008D1180"/>
    <w:rsid w:val="008D129F"/>
    <w:rsid w:val="008D1606"/>
    <w:rsid w:val="008D1843"/>
    <w:rsid w:val="008D35C6"/>
    <w:rsid w:val="008D39DA"/>
    <w:rsid w:val="008D4395"/>
    <w:rsid w:val="008D43FB"/>
    <w:rsid w:val="008D4D0B"/>
    <w:rsid w:val="008D4EAC"/>
    <w:rsid w:val="008D4F09"/>
    <w:rsid w:val="008D58D3"/>
    <w:rsid w:val="008D5A10"/>
    <w:rsid w:val="008D5B57"/>
    <w:rsid w:val="008D5C23"/>
    <w:rsid w:val="008D677D"/>
    <w:rsid w:val="008D6AF7"/>
    <w:rsid w:val="008D6B8C"/>
    <w:rsid w:val="008D7CB3"/>
    <w:rsid w:val="008D7F3F"/>
    <w:rsid w:val="008E024B"/>
    <w:rsid w:val="008E0CB4"/>
    <w:rsid w:val="008E0CC0"/>
    <w:rsid w:val="008E1B50"/>
    <w:rsid w:val="008E1C94"/>
    <w:rsid w:val="008E1F1E"/>
    <w:rsid w:val="008E20CE"/>
    <w:rsid w:val="008E3240"/>
    <w:rsid w:val="008E33FB"/>
    <w:rsid w:val="008E393A"/>
    <w:rsid w:val="008E46D8"/>
    <w:rsid w:val="008E4B64"/>
    <w:rsid w:val="008E570B"/>
    <w:rsid w:val="008E5BBE"/>
    <w:rsid w:val="008E5BF4"/>
    <w:rsid w:val="008E5FB0"/>
    <w:rsid w:val="008E67A5"/>
    <w:rsid w:val="008E688C"/>
    <w:rsid w:val="008E7436"/>
    <w:rsid w:val="008E74AA"/>
    <w:rsid w:val="008E75AB"/>
    <w:rsid w:val="008E78A3"/>
    <w:rsid w:val="008E7BD3"/>
    <w:rsid w:val="008E7CF6"/>
    <w:rsid w:val="008F0BE7"/>
    <w:rsid w:val="008F0E3E"/>
    <w:rsid w:val="008F1AFA"/>
    <w:rsid w:val="008F2794"/>
    <w:rsid w:val="008F2B58"/>
    <w:rsid w:val="008F2C20"/>
    <w:rsid w:val="008F3036"/>
    <w:rsid w:val="008F31CE"/>
    <w:rsid w:val="008F380C"/>
    <w:rsid w:val="008F537E"/>
    <w:rsid w:val="008F56B4"/>
    <w:rsid w:val="008F5E2F"/>
    <w:rsid w:val="008F6939"/>
    <w:rsid w:val="008F69D6"/>
    <w:rsid w:val="008F6D10"/>
    <w:rsid w:val="008F6FFA"/>
    <w:rsid w:val="008F7313"/>
    <w:rsid w:val="008F7405"/>
    <w:rsid w:val="009000CD"/>
    <w:rsid w:val="009007B1"/>
    <w:rsid w:val="00900B96"/>
    <w:rsid w:val="00900CDA"/>
    <w:rsid w:val="00900E59"/>
    <w:rsid w:val="00900ED8"/>
    <w:rsid w:val="009010C9"/>
    <w:rsid w:val="00901950"/>
    <w:rsid w:val="009020E4"/>
    <w:rsid w:val="00902900"/>
    <w:rsid w:val="0090295B"/>
    <w:rsid w:val="009047C9"/>
    <w:rsid w:val="009062BD"/>
    <w:rsid w:val="00906C3B"/>
    <w:rsid w:val="00907078"/>
    <w:rsid w:val="009070DC"/>
    <w:rsid w:val="0090725D"/>
    <w:rsid w:val="00907270"/>
    <w:rsid w:val="0090761D"/>
    <w:rsid w:val="009106E0"/>
    <w:rsid w:val="00910E27"/>
    <w:rsid w:val="00910E40"/>
    <w:rsid w:val="009119FA"/>
    <w:rsid w:val="00912359"/>
    <w:rsid w:val="00913253"/>
    <w:rsid w:val="00913AEB"/>
    <w:rsid w:val="00914273"/>
    <w:rsid w:val="00914ADD"/>
    <w:rsid w:val="00914F68"/>
    <w:rsid w:val="009150F6"/>
    <w:rsid w:val="009157EF"/>
    <w:rsid w:val="009168EA"/>
    <w:rsid w:val="00916C70"/>
    <w:rsid w:val="0091756D"/>
    <w:rsid w:val="00917B8E"/>
    <w:rsid w:val="00917DCB"/>
    <w:rsid w:val="0092089A"/>
    <w:rsid w:val="00920AA3"/>
    <w:rsid w:val="00920DB3"/>
    <w:rsid w:val="00920EE3"/>
    <w:rsid w:val="00921667"/>
    <w:rsid w:val="00921F0E"/>
    <w:rsid w:val="0092299F"/>
    <w:rsid w:val="0092311B"/>
    <w:rsid w:val="00924203"/>
    <w:rsid w:val="009244CB"/>
    <w:rsid w:val="00924658"/>
    <w:rsid w:val="0092478D"/>
    <w:rsid w:val="0092504C"/>
    <w:rsid w:val="00925716"/>
    <w:rsid w:val="00925811"/>
    <w:rsid w:val="00925BB7"/>
    <w:rsid w:val="009262F7"/>
    <w:rsid w:val="009267E8"/>
    <w:rsid w:val="00926B7A"/>
    <w:rsid w:val="00930291"/>
    <w:rsid w:val="009302FF"/>
    <w:rsid w:val="00930A67"/>
    <w:rsid w:val="00931103"/>
    <w:rsid w:val="00931403"/>
    <w:rsid w:val="00931AE5"/>
    <w:rsid w:val="00931CE1"/>
    <w:rsid w:val="00931E54"/>
    <w:rsid w:val="00931E69"/>
    <w:rsid w:val="00932247"/>
    <w:rsid w:val="009327FB"/>
    <w:rsid w:val="0093295E"/>
    <w:rsid w:val="009333BE"/>
    <w:rsid w:val="00933DAF"/>
    <w:rsid w:val="0093406E"/>
    <w:rsid w:val="009348CB"/>
    <w:rsid w:val="00934E56"/>
    <w:rsid w:val="00934E79"/>
    <w:rsid w:val="00935B9D"/>
    <w:rsid w:val="00935CC6"/>
    <w:rsid w:val="00935CCA"/>
    <w:rsid w:val="00936C5E"/>
    <w:rsid w:val="00937281"/>
    <w:rsid w:val="00937B9F"/>
    <w:rsid w:val="00937BCC"/>
    <w:rsid w:val="00940150"/>
    <w:rsid w:val="009402A3"/>
    <w:rsid w:val="00940637"/>
    <w:rsid w:val="00940663"/>
    <w:rsid w:val="00940E7D"/>
    <w:rsid w:val="009410BD"/>
    <w:rsid w:val="00941603"/>
    <w:rsid w:val="009419F0"/>
    <w:rsid w:val="00942711"/>
    <w:rsid w:val="00942F08"/>
    <w:rsid w:val="0094362E"/>
    <w:rsid w:val="009436D5"/>
    <w:rsid w:val="00943FCB"/>
    <w:rsid w:val="009446A2"/>
    <w:rsid w:val="009447A7"/>
    <w:rsid w:val="00944B1D"/>
    <w:rsid w:val="00944CB3"/>
    <w:rsid w:val="00944FE9"/>
    <w:rsid w:val="0094500A"/>
    <w:rsid w:val="009452B6"/>
    <w:rsid w:val="00945559"/>
    <w:rsid w:val="00945666"/>
    <w:rsid w:val="009459C8"/>
    <w:rsid w:val="00945B3F"/>
    <w:rsid w:val="009460CC"/>
    <w:rsid w:val="0094631F"/>
    <w:rsid w:val="00946428"/>
    <w:rsid w:val="009475E3"/>
    <w:rsid w:val="009476E3"/>
    <w:rsid w:val="009477D1"/>
    <w:rsid w:val="00947F86"/>
    <w:rsid w:val="0095021B"/>
    <w:rsid w:val="009509CB"/>
    <w:rsid w:val="00950FDA"/>
    <w:rsid w:val="009517E5"/>
    <w:rsid w:val="00953218"/>
    <w:rsid w:val="00953E57"/>
    <w:rsid w:val="00954141"/>
    <w:rsid w:val="00954816"/>
    <w:rsid w:val="00954AE8"/>
    <w:rsid w:val="0095520F"/>
    <w:rsid w:val="00955653"/>
    <w:rsid w:val="0095591C"/>
    <w:rsid w:val="009560A8"/>
    <w:rsid w:val="00956113"/>
    <w:rsid w:val="00956497"/>
    <w:rsid w:val="0095680F"/>
    <w:rsid w:val="00956EB7"/>
    <w:rsid w:val="00956F10"/>
    <w:rsid w:val="00957704"/>
    <w:rsid w:val="00960B75"/>
    <w:rsid w:val="00960C78"/>
    <w:rsid w:val="00960D89"/>
    <w:rsid w:val="00960FAC"/>
    <w:rsid w:val="00961500"/>
    <w:rsid w:val="009620AA"/>
    <w:rsid w:val="00962AED"/>
    <w:rsid w:val="009636F7"/>
    <w:rsid w:val="00963865"/>
    <w:rsid w:val="009638A0"/>
    <w:rsid w:val="00963C4F"/>
    <w:rsid w:val="00964386"/>
    <w:rsid w:val="00964416"/>
    <w:rsid w:val="00964497"/>
    <w:rsid w:val="00964D32"/>
    <w:rsid w:val="0096527D"/>
    <w:rsid w:val="0096548C"/>
    <w:rsid w:val="0096560B"/>
    <w:rsid w:val="00965675"/>
    <w:rsid w:val="00965DFA"/>
    <w:rsid w:val="00966335"/>
    <w:rsid w:val="009669FA"/>
    <w:rsid w:val="00967623"/>
    <w:rsid w:val="00967B1E"/>
    <w:rsid w:val="00967B84"/>
    <w:rsid w:val="00967EF2"/>
    <w:rsid w:val="00971608"/>
    <w:rsid w:val="00971785"/>
    <w:rsid w:val="00971A9A"/>
    <w:rsid w:val="00971D9E"/>
    <w:rsid w:val="009720B2"/>
    <w:rsid w:val="009723A8"/>
    <w:rsid w:val="00972F5F"/>
    <w:rsid w:val="0097343D"/>
    <w:rsid w:val="00973B8D"/>
    <w:rsid w:val="00974124"/>
    <w:rsid w:val="009743BA"/>
    <w:rsid w:val="009746E9"/>
    <w:rsid w:val="0097587B"/>
    <w:rsid w:val="009758DF"/>
    <w:rsid w:val="00975C13"/>
    <w:rsid w:val="009761C4"/>
    <w:rsid w:val="0097622B"/>
    <w:rsid w:val="00976528"/>
    <w:rsid w:val="00976F07"/>
    <w:rsid w:val="009775EE"/>
    <w:rsid w:val="00980F85"/>
    <w:rsid w:val="009817D0"/>
    <w:rsid w:val="00981D7E"/>
    <w:rsid w:val="00981E80"/>
    <w:rsid w:val="00982F84"/>
    <w:rsid w:val="00983220"/>
    <w:rsid w:val="00983A37"/>
    <w:rsid w:val="00983BDF"/>
    <w:rsid w:val="00983C86"/>
    <w:rsid w:val="00983ED4"/>
    <w:rsid w:val="0098494D"/>
    <w:rsid w:val="00984D48"/>
    <w:rsid w:val="00984D55"/>
    <w:rsid w:val="00984E20"/>
    <w:rsid w:val="00985524"/>
    <w:rsid w:val="0098586A"/>
    <w:rsid w:val="00985B49"/>
    <w:rsid w:val="00986198"/>
    <w:rsid w:val="0098646D"/>
    <w:rsid w:val="00986CBA"/>
    <w:rsid w:val="00987ACB"/>
    <w:rsid w:val="0099020E"/>
    <w:rsid w:val="00990B39"/>
    <w:rsid w:val="00991345"/>
    <w:rsid w:val="00992308"/>
    <w:rsid w:val="0099282D"/>
    <w:rsid w:val="00992985"/>
    <w:rsid w:val="00992D64"/>
    <w:rsid w:val="0099306A"/>
    <w:rsid w:val="009936BB"/>
    <w:rsid w:val="0099385C"/>
    <w:rsid w:val="00993BB8"/>
    <w:rsid w:val="009948B5"/>
    <w:rsid w:val="00994DFE"/>
    <w:rsid w:val="009952D0"/>
    <w:rsid w:val="00995BC5"/>
    <w:rsid w:val="00996154"/>
    <w:rsid w:val="00996844"/>
    <w:rsid w:val="009979A6"/>
    <w:rsid w:val="009A1154"/>
    <w:rsid w:val="009A17A8"/>
    <w:rsid w:val="009A413F"/>
    <w:rsid w:val="009A42E5"/>
    <w:rsid w:val="009A464B"/>
    <w:rsid w:val="009A4AAD"/>
    <w:rsid w:val="009A4C30"/>
    <w:rsid w:val="009A5015"/>
    <w:rsid w:val="009A50A9"/>
    <w:rsid w:val="009A59E8"/>
    <w:rsid w:val="009A6CA7"/>
    <w:rsid w:val="009A7271"/>
    <w:rsid w:val="009A7623"/>
    <w:rsid w:val="009A793F"/>
    <w:rsid w:val="009B0AAB"/>
    <w:rsid w:val="009B0DFB"/>
    <w:rsid w:val="009B114D"/>
    <w:rsid w:val="009B1536"/>
    <w:rsid w:val="009B2136"/>
    <w:rsid w:val="009B293D"/>
    <w:rsid w:val="009B2D17"/>
    <w:rsid w:val="009B3314"/>
    <w:rsid w:val="009B3380"/>
    <w:rsid w:val="009B3C8C"/>
    <w:rsid w:val="009B3CD6"/>
    <w:rsid w:val="009B4072"/>
    <w:rsid w:val="009B474C"/>
    <w:rsid w:val="009B4EDC"/>
    <w:rsid w:val="009B5AE5"/>
    <w:rsid w:val="009B5D71"/>
    <w:rsid w:val="009B6163"/>
    <w:rsid w:val="009C0641"/>
    <w:rsid w:val="009C0914"/>
    <w:rsid w:val="009C17CF"/>
    <w:rsid w:val="009C1C8A"/>
    <w:rsid w:val="009C1DEF"/>
    <w:rsid w:val="009C1EAA"/>
    <w:rsid w:val="009C2126"/>
    <w:rsid w:val="009C21BB"/>
    <w:rsid w:val="009C2768"/>
    <w:rsid w:val="009C2E39"/>
    <w:rsid w:val="009C3416"/>
    <w:rsid w:val="009C3676"/>
    <w:rsid w:val="009C3D07"/>
    <w:rsid w:val="009C412B"/>
    <w:rsid w:val="009C4728"/>
    <w:rsid w:val="009C4845"/>
    <w:rsid w:val="009C4FF5"/>
    <w:rsid w:val="009C5689"/>
    <w:rsid w:val="009C56A4"/>
    <w:rsid w:val="009C5B29"/>
    <w:rsid w:val="009C5C29"/>
    <w:rsid w:val="009C5CB4"/>
    <w:rsid w:val="009C67C5"/>
    <w:rsid w:val="009C6FEA"/>
    <w:rsid w:val="009C7C83"/>
    <w:rsid w:val="009D0455"/>
    <w:rsid w:val="009D108F"/>
    <w:rsid w:val="009D1169"/>
    <w:rsid w:val="009D11E2"/>
    <w:rsid w:val="009D191F"/>
    <w:rsid w:val="009D1CB5"/>
    <w:rsid w:val="009D1DE3"/>
    <w:rsid w:val="009D261F"/>
    <w:rsid w:val="009D298F"/>
    <w:rsid w:val="009D34B2"/>
    <w:rsid w:val="009D45D4"/>
    <w:rsid w:val="009D4790"/>
    <w:rsid w:val="009D6753"/>
    <w:rsid w:val="009D6D0D"/>
    <w:rsid w:val="009D6EB3"/>
    <w:rsid w:val="009D723E"/>
    <w:rsid w:val="009D7366"/>
    <w:rsid w:val="009D7467"/>
    <w:rsid w:val="009D74A9"/>
    <w:rsid w:val="009D7E73"/>
    <w:rsid w:val="009E1644"/>
    <w:rsid w:val="009E1851"/>
    <w:rsid w:val="009E19B1"/>
    <w:rsid w:val="009E1A66"/>
    <w:rsid w:val="009E1FA5"/>
    <w:rsid w:val="009E2861"/>
    <w:rsid w:val="009E2A52"/>
    <w:rsid w:val="009E4A9D"/>
    <w:rsid w:val="009E4CA6"/>
    <w:rsid w:val="009E52AE"/>
    <w:rsid w:val="009E54D6"/>
    <w:rsid w:val="009E6306"/>
    <w:rsid w:val="009E6A18"/>
    <w:rsid w:val="009E6DC8"/>
    <w:rsid w:val="009E76E9"/>
    <w:rsid w:val="009E7E20"/>
    <w:rsid w:val="009F05CB"/>
    <w:rsid w:val="009F08BF"/>
    <w:rsid w:val="009F0994"/>
    <w:rsid w:val="009F0DCB"/>
    <w:rsid w:val="009F106E"/>
    <w:rsid w:val="009F1542"/>
    <w:rsid w:val="009F22B7"/>
    <w:rsid w:val="009F276E"/>
    <w:rsid w:val="009F2802"/>
    <w:rsid w:val="009F2A48"/>
    <w:rsid w:val="009F2AF8"/>
    <w:rsid w:val="009F2B59"/>
    <w:rsid w:val="009F2FE1"/>
    <w:rsid w:val="009F3097"/>
    <w:rsid w:val="009F427F"/>
    <w:rsid w:val="009F42AA"/>
    <w:rsid w:val="009F52ED"/>
    <w:rsid w:val="009F54A3"/>
    <w:rsid w:val="009F54C5"/>
    <w:rsid w:val="009F5E2B"/>
    <w:rsid w:val="009F5E92"/>
    <w:rsid w:val="009F7942"/>
    <w:rsid w:val="00A00403"/>
    <w:rsid w:val="00A007B7"/>
    <w:rsid w:val="00A00E15"/>
    <w:rsid w:val="00A01052"/>
    <w:rsid w:val="00A01FA3"/>
    <w:rsid w:val="00A038FB"/>
    <w:rsid w:val="00A0391B"/>
    <w:rsid w:val="00A03ADD"/>
    <w:rsid w:val="00A03D54"/>
    <w:rsid w:val="00A03FDA"/>
    <w:rsid w:val="00A048C5"/>
    <w:rsid w:val="00A04D35"/>
    <w:rsid w:val="00A05022"/>
    <w:rsid w:val="00A05931"/>
    <w:rsid w:val="00A05948"/>
    <w:rsid w:val="00A06376"/>
    <w:rsid w:val="00A06538"/>
    <w:rsid w:val="00A06BA1"/>
    <w:rsid w:val="00A072A1"/>
    <w:rsid w:val="00A072E7"/>
    <w:rsid w:val="00A0732C"/>
    <w:rsid w:val="00A07AC4"/>
    <w:rsid w:val="00A10AC3"/>
    <w:rsid w:val="00A110D1"/>
    <w:rsid w:val="00A11904"/>
    <w:rsid w:val="00A11E94"/>
    <w:rsid w:val="00A121DA"/>
    <w:rsid w:val="00A12F5A"/>
    <w:rsid w:val="00A136B2"/>
    <w:rsid w:val="00A137D1"/>
    <w:rsid w:val="00A13BAE"/>
    <w:rsid w:val="00A145DC"/>
    <w:rsid w:val="00A15453"/>
    <w:rsid w:val="00A1551F"/>
    <w:rsid w:val="00A1571B"/>
    <w:rsid w:val="00A157A3"/>
    <w:rsid w:val="00A15AFD"/>
    <w:rsid w:val="00A16766"/>
    <w:rsid w:val="00A16CE2"/>
    <w:rsid w:val="00A16D9F"/>
    <w:rsid w:val="00A1764C"/>
    <w:rsid w:val="00A176E6"/>
    <w:rsid w:val="00A17AB0"/>
    <w:rsid w:val="00A17E38"/>
    <w:rsid w:val="00A20559"/>
    <w:rsid w:val="00A2064F"/>
    <w:rsid w:val="00A20B92"/>
    <w:rsid w:val="00A20D48"/>
    <w:rsid w:val="00A21824"/>
    <w:rsid w:val="00A2192F"/>
    <w:rsid w:val="00A219FA"/>
    <w:rsid w:val="00A21A69"/>
    <w:rsid w:val="00A21BF8"/>
    <w:rsid w:val="00A21E77"/>
    <w:rsid w:val="00A21F96"/>
    <w:rsid w:val="00A223D3"/>
    <w:rsid w:val="00A229B6"/>
    <w:rsid w:val="00A22B03"/>
    <w:rsid w:val="00A22B3F"/>
    <w:rsid w:val="00A230D1"/>
    <w:rsid w:val="00A2335A"/>
    <w:rsid w:val="00A23612"/>
    <w:rsid w:val="00A23726"/>
    <w:rsid w:val="00A23C65"/>
    <w:rsid w:val="00A23E80"/>
    <w:rsid w:val="00A24902"/>
    <w:rsid w:val="00A24947"/>
    <w:rsid w:val="00A24C07"/>
    <w:rsid w:val="00A256BD"/>
    <w:rsid w:val="00A257AA"/>
    <w:rsid w:val="00A25C8F"/>
    <w:rsid w:val="00A26ABD"/>
    <w:rsid w:val="00A26B57"/>
    <w:rsid w:val="00A27A8A"/>
    <w:rsid w:val="00A27E44"/>
    <w:rsid w:val="00A312C4"/>
    <w:rsid w:val="00A31378"/>
    <w:rsid w:val="00A3174E"/>
    <w:rsid w:val="00A318B2"/>
    <w:rsid w:val="00A31B72"/>
    <w:rsid w:val="00A31CBA"/>
    <w:rsid w:val="00A31D9F"/>
    <w:rsid w:val="00A322C7"/>
    <w:rsid w:val="00A323A7"/>
    <w:rsid w:val="00A32A11"/>
    <w:rsid w:val="00A32BAD"/>
    <w:rsid w:val="00A32CF8"/>
    <w:rsid w:val="00A332FD"/>
    <w:rsid w:val="00A33A94"/>
    <w:rsid w:val="00A33FB1"/>
    <w:rsid w:val="00A3490C"/>
    <w:rsid w:val="00A34E48"/>
    <w:rsid w:val="00A34F12"/>
    <w:rsid w:val="00A34F20"/>
    <w:rsid w:val="00A360F6"/>
    <w:rsid w:val="00A364E5"/>
    <w:rsid w:val="00A3666F"/>
    <w:rsid w:val="00A36CB7"/>
    <w:rsid w:val="00A3735A"/>
    <w:rsid w:val="00A373D7"/>
    <w:rsid w:val="00A37D08"/>
    <w:rsid w:val="00A37F52"/>
    <w:rsid w:val="00A4038E"/>
    <w:rsid w:val="00A40AA8"/>
    <w:rsid w:val="00A40B0E"/>
    <w:rsid w:val="00A40DC7"/>
    <w:rsid w:val="00A41243"/>
    <w:rsid w:val="00A412E4"/>
    <w:rsid w:val="00A420CC"/>
    <w:rsid w:val="00A42327"/>
    <w:rsid w:val="00A4232B"/>
    <w:rsid w:val="00A42857"/>
    <w:rsid w:val="00A42BB4"/>
    <w:rsid w:val="00A42DD6"/>
    <w:rsid w:val="00A43E43"/>
    <w:rsid w:val="00A44763"/>
    <w:rsid w:val="00A449FC"/>
    <w:rsid w:val="00A44BC1"/>
    <w:rsid w:val="00A45832"/>
    <w:rsid w:val="00A459B4"/>
    <w:rsid w:val="00A462C5"/>
    <w:rsid w:val="00A46498"/>
    <w:rsid w:val="00A46DCF"/>
    <w:rsid w:val="00A470F5"/>
    <w:rsid w:val="00A47753"/>
    <w:rsid w:val="00A47AB2"/>
    <w:rsid w:val="00A47F92"/>
    <w:rsid w:val="00A50161"/>
    <w:rsid w:val="00A50B68"/>
    <w:rsid w:val="00A50D47"/>
    <w:rsid w:val="00A50DEB"/>
    <w:rsid w:val="00A5150B"/>
    <w:rsid w:val="00A51E93"/>
    <w:rsid w:val="00A5292B"/>
    <w:rsid w:val="00A532A9"/>
    <w:rsid w:val="00A53766"/>
    <w:rsid w:val="00A5386F"/>
    <w:rsid w:val="00A5400D"/>
    <w:rsid w:val="00A540E0"/>
    <w:rsid w:val="00A541D5"/>
    <w:rsid w:val="00A5506A"/>
    <w:rsid w:val="00A558AF"/>
    <w:rsid w:val="00A562F2"/>
    <w:rsid w:val="00A578EA"/>
    <w:rsid w:val="00A579F7"/>
    <w:rsid w:val="00A57F11"/>
    <w:rsid w:val="00A6125D"/>
    <w:rsid w:val="00A619CA"/>
    <w:rsid w:val="00A62234"/>
    <w:rsid w:val="00A62328"/>
    <w:rsid w:val="00A63030"/>
    <w:rsid w:val="00A63526"/>
    <w:rsid w:val="00A63B36"/>
    <w:rsid w:val="00A6410E"/>
    <w:rsid w:val="00A64798"/>
    <w:rsid w:val="00A64E13"/>
    <w:rsid w:val="00A65EB6"/>
    <w:rsid w:val="00A6634A"/>
    <w:rsid w:val="00A66C17"/>
    <w:rsid w:val="00A67264"/>
    <w:rsid w:val="00A67635"/>
    <w:rsid w:val="00A6790E"/>
    <w:rsid w:val="00A67AF1"/>
    <w:rsid w:val="00A704C6"/>
    <w:rsid w:val="00A70D13"/>
    <w:rsid w:val="00A71419"/>
    <w:rsid w:val="00A71930"/>
    <w:rsid w:val="00A71A96"/>
    <w:rsid w:val="00A72053"/>
    <w:rsid w:val="00A721E4"/>
    <w:rsid w:val="00A72602"/>
    <w:rsid w:val="00A726CC"/>
    <w:rsid w:val="00A72892"/>
    <w:rsid w:val="00A72904"/>
    <w:rsid w:val="00A72FBA"/>
    <w:rsid w:val="00A73252"/>
    <w:rsid w:val="00A7355E"/>
    <w:rsid w:val="00A736FB"/>
    <w:rsid w:val="00A73728"/>
    <w:rsid w:val="00A73F0F"/>
    <w:rsid w:val="00A74F06"/>
    <w:rsid w:val="00A75B06"/>
    <w:rsid w:val="00A75B1D"/>
    <w:rsid w:val="00A77112"/>
    <w:rsid w:val="00A771D9"/>
    <w:rsid w:val="00A775E6"/>
    <w:rsid w:val="00A77B14"/>
    <w:rsid w:val="00A80548"/>
    <w:rsid w:val="00A806C3"/>
    <w:rsid w:val="00A80AF5"/>
    <w:rsid w:val="00A80C1A"/>
    <w:rsid w:val="00A80FEB"/>
    <w:rsid w:val="00A812C1"/>
    <w:rsid w:val="00A81488"/>
    <w:rsid w:val="00A82E96"/>
    <w:rsid w:val="00A830E7"/>
    <w:rsid w:val="00A831A0"/>
    <w:rsid w:val="00A83A9D"/>
    <w:rsid w:val="00A83CDE"/>
    <w:rsid w:val="00A84465"/>
    <w:rsid w:val="00A84A85"/>
    <w:rsid w:val="00A84FA1"/>
    <w:rsid w:val="00A85221"/>
    <w:rsid w:val="00A859A7"/>
    <w:rsid w:val="00A8654E"/>
    <w:rsid w:val="00A86E0D"/>
    <w:rsid w:val="00A87322"/>
    <w:rsid w:val="00A87407"/>
    <w:rsid w:val="00A87DFF"/>
    <w:rsid w:val="00A9016B"/>
    <w:rsid w:val="00A906E3"/>
    <w:rsid w:val="00A90ADB"/>
    <w:rsid w:val="00A90B82"/>
    <w:rsid w:val="00A90E0B"/>
    <w:rsid w:val="00A915BF"/>
    <w:rsid w:val="00A91811"/>
    <w:rsid w:val="00A91CAF"/>
    <w:rsid w:val="00A91CE1"/>
    <w:rsid w:val="00A91F80"/>
    <w:rsid w:val="00A9222B"/>
    <w:rsid w:val="00A924CF"/>
    <w:rsid w:val="00A927A4"/>
    <w:rsid w:val="00A929CD"/>
    <w:rsid w:val="00A9308C"/>
    <w:rsid w:val="00A9490A"/>
    <w:rsid w:val="00A94F25"/>
    <w:rsid w:val="00A95C03"/>
    <w:rsid w:val="00A95DD0"/>
    <w:rsid w:val="00A96585"/>
    <w:rsid w:val="00A96747"/>
    <w:rsid w:val="00A97059"/>
    <w:rsid w:val="00A97BF2"/>
    <w:rsid w:val="00A97DE4"/>
    <w:rsid w:val="00AA06D2"/>
    <w:rsid w:val="00AA09DA"/>
    <w:rsid w:val="00AA0B2A"/>
    <w:rsid w:val="00AA0FAB"/>
    <w:rsid w:val="00AA1400"/>
    <w:rsid w:val="00AA1813"/>
    <w:rsid w:val="00AA2477"/>
    <w:rsid w:val="00AA2585"/>
    <w:rsid w:val="00AA312A"/>
    <w:rsid w:val="00AA3263"/>
    <w:rsid w:val="00AA3A39"/>
    <w:rsid w:val="00AA4D01"/>
    <w:rsid w:val="00AA4FDB"/>
    <w:rsid w:val="00AA5165"/>
    <w:rsid w:val="00AA572A"/>
    <w:rsid w:val="00AA5A36"/>
    <w:rsid w:val="00AA5A98"/>
    <w:rsid w:val="00AA6266"/>
    <w:rsid w:val="00AA63E0"/>
    <w:rsid w:val="00AA68CE"/>
    <w:rsid w:val="00AA6B33"/>
    <w:rsid w:val="00AA6B67"/>
    <w:rsid w:val="00AA759E"/>
    <w:rsid w:val="00AA7B41"/>
    <w:rsid w:val="00AB082A"/>
    <w:rsid w:val="00AB0DAB"/>
    <w:rsid w:val="00AB1ACB"/>
    <w:rsid w:val="00AB26A7"/>
    <w:rsid w:val="00AB2AA6"/>
    <w:rsid w:val="00AB2BC6"/>
    <w:rsid w:val="00AB3096"/>
    <w:rsid w:val="00AB346C"/>
    <w:rsid w:val="00AB3843"/>
    <w:rsid w:val="00AB3849"/>
    <w:rsid w:val="00AB3EA9"/>
    <w:rsid w:val="00AB405E"/>
    <w:rsid w:val="00AB4281"/>
    <w:rsid w:val="00AB4974"/>
    <w:rsid w:val="00AB497A"/>
    <w:rsid w:val="00AB5202"/>
    <w:rsid w:val="00AB5D1D"/>
    <w:rsid w:val="00AB62CA"/>
    <w:rsid w:val="00AB633C"/>
    <w:rsid w:val="00AB6D4F"/>
    <w:rsid w:val="00AB735C"/>
    <w:rsid w:val="00AB77DA"/>
    <w:rsid w:val="00AC023E"/>
    <w:rsid w:val="00AC02C3"/>
    <w:rsid w:val="00AC1626"/>
    <w:rsid w:val="00AC188C"/>
    <w:rsid w:val="00AC301B"/>
    <w:rsid w:val="00AC3398"/>
    <w:rsid w:val="00AC361C"/>
    <w:rsid w:val="00AC376A"/>
    <w:rsid w:val="00AC38BF"/>
    <w:rsid w:val="00AC3ABC"/>
    <w:rsid w:val="00AC3B4C"/>
    <w:rsid w:val="00AC3E8B"/>
    <w:rsid w:val="00AC4685"/>
    <w:rsid w:val="00AC4A93"/>
    <w:rsid w:val="00AC5B33"/>
    <w:rsid w:val="00AC60D7"/>
    <w:rsid w:val="00AC6327"/>
    <w:rsid w:val="00AC6706"/>
    <w:rsid w:val="00AC6DFF"/>
    <w:rsid w:val="00AC7036"/>
    <w:rsid w:val="00AC7247"/>
    <w:rsid w:val="00AC78E7"/>
    <w:rsid w:val="00AC7D91"/>
    <w:rsid w:val="00AD020A"/>
    <w:rsid w:val="00AD020E"/>
    <w:rsid w:val="00AD1189"/>
    <w:rsid w:val="00AD2712"/>
    <w:rsid w:val="00AD2A68"/>
    <w:rsid w:val="00AD2ADF"/>
    <w:rsid w:val="00AD3097"/>
    <w:rsid w:val="00AD32F8"/>
    <w:rsid w:val="00AD3389"/>
    <w:rsid w:val="00AD3C91"/>
    <w:rsid w:val="00AD41CA"/>
    <w:rsid w:val="00AD421A"/>
    <w:rsid w:val="00AD4B40"/>
    <w:rsid w:val="00AD5473"/>
    <w:rsid w:val="00AD5D68"/>
    <w:rsid w:val="00AD683D"/>
    <w:rsid w:val="00AD6B04"/>
    <w:rsid w:val="00AD6BA6"/>
    <w:rsid w:val="00AD7347"/>
    <w:rsid w:val="00AD7FB6"/>
    <w:rsid w:val="00AE0720"/>
    <w:rsid w:val="00AE094A"/>
    <w:rsid w:val="00AE0990"/>
    <w:rsid w:val="00AE0A55"/>
    <w:rsid w:val="00AE0E48"/>
    <w:rsid w:val="00AE1219"/>
    <w:rsid w:val="00AE12AA"/>
    <w:rsid w:val="00AE16ED"/>
    <w:rsid w:val="00AE1736"/>
    <w:rsid w:val="00AE195F"/>
    <w:rsid w:val="00AE1DC3"/>
    <w:rsid w:val="00AE2356"/>
    <w:rsid w:val="00AE24B2"/>
    <w:rsid w:val="00AE2D38"/>
    <w:rsid w:val="00AE346F"/>
    <w:rsid w:val="00AE35BE"/>
    <w:rsid w:val="00AE3DF2"/>
    <w:rsid w:val="00AE3FEF"/>
    <w:rsid w:val="00AE470C"/>
    <w:rsid w:val="00AE4CA4"/>
    <w:rsid w:val="00AE5520"/>
    <w:rsid w:val="00AE558E"/>
    <w:rsid w:val="00AE55FD"/>
    <w:rsid w:val="00AE57BB"/>
    <w:rsid w:val="00AE5B6A"/>
    <w:rsid w:val="00AE63D7"/>
    <w:rsid w:val="00AE6462"/>
    <w:rsid w:val="00AE70D9"/>
    <w:rsid w:val="00AE7855"/>
    <w:rsid w:val="00AE7974"/>
    <w:rsid w:val="00AE7DE3"/>
    <w:rsid w:val="00AF0569"/>
    <w:rsid w:val="00AF0F0D"/>
    <w:rsid w:val="00AF1A39"/>
    <w:rsid w:val="00AF234B"/>
    <w:rsid w:val="00AF26EE"/>
    <w:rsid w:val="00AF272A"/>
    <w:rsid w:val="00AF2F8A"/>
    <w:rsid w:val="00AF30CA"/>
    <w:rsid w:val="00AF334A"/>
    <w:rsid w:val="00AF3534"/>
    <w:rsid w:val="00AF3797"/>
    <w:rsid w:val="00AF459A"/>
    <w:rsid w:val="00AF5322"/>
    <w:rsid w:val="00AF5486"/>
    <w:rsid w:val="00AF5779"/>
    <w:rsid w:val="00AF58F2"/>
    <w:rsid w:val="00AF6397"/>
    <w:rsid w:val="00AF6E20"/>
    <w:rsid w:val="00AF7264"/>
    <w:rsid w:val="00AF7759"/>
    <w:rsid w:val="00AF7AC8"/>
    <w:rsid w:val="00B0012B"/>
    <w:rsid w:val="00B002D9"/>
    <w:rsid w:val="00B004B9"/>
    <w:rsid w:val="00B00A72"/>
    <w:rsid w:val="00B00AD7"/>
    <w:rsid w:val="00B010C5"/>
    <w:rsid w:val="00B016F0"/>
    <w:rsid w:val="00B01DAD"/>
    <w:rsid w:val="00B020AE"/>
    <w:rsid w:val="00B027FA"/>
    <w:rsid w:val="00B028EF"/>
    <w:rsid w:val="00B02B72"/>
    <w:rsid w:val="00B03747"/>
    <w:rsid w:val="00B03B0C"/>
    <w:rsid w:val="00B0420C"/>
    <w:rsid w:val="00B042BD"/>
    <w:rsid w:val="00B043F7"/>
    <w:rsid w:val="00B04A71"/>
    <w:rsid w:val="00B06300"/>
    <w:rsid w:val="00B072DA"/>
    <w:rsid w:val="00B07485"/>
    <w:rsid w:val="00B0756B"/>
    <w:rsid w:val="00B07624"/>
    <w:rsid w:val="00B07D32"/>
    <w:rsid w:val="00B07E7D"/>
    <w:rsid w:val="00B104A2"/>
    <w:rsid w:val="00B10A04"/>
    <w:rsid w:val="00B110F5"/>
    <w:rsid w:val="00B11102"/>
    <w:rsid w:val="00B11A6B"/>
    <w:rsid w:val="00B12453"/>
    <w:rsid w:val="00B12FB3"/>
    <w:rsid w:val="00B1393E"/>
    <w:rsid w:val="00B142AC"/>
    <w:rsid w:val="00B144EA"/>
    <w:rsid w:val="00B149EF"/>
    <w:rsid w:val="00B15975"/>
    <w:rsid w:val="00B165F0"/>
    <w:rsid w:val="00B166AC"/>
    <w:rsid w:val="00B16B99"/>
    <w:rsid w:val="00B16CB0"/>
    <w:rsid w:val="00B1718A"/>
    <w:rsid w:val="00B17352"/>
    <w:rsid w:val="00B17FCF"/>
    <w:rsid w:val="00B20B3F"/>
    <w:rsid w:val="00B20EE7"/>
    <w:rsid w:val="00B22143"/>
    <w:rsid w:val="00B22368"/>
    <w:rsid w:val="00B2275A"/>
    <w:rsid w:val="00B22D58"/>
    <w:rsid w:val="00B22F5B"/>
    <w:rsid w:val="00B23035"/>
    <w:rsid w:val="00B2328B"/>
    <w:rsid w:val="00B23480"/>
    <w:rsid w:val="00B24C89"/>
    <w:rsid w:val="00B25039"/>
    <w:rsid w:val="00B25159"/>
    <w:rsid w:val="00B251B1"/>
    <w:rsid w:val="00B256D4"/>
    <w:rsid w:val="00B25FDB"/>
    <w:rsid w:val="00B25FEF"/>
    <w:rsid w:val="00B267A9"/>
    <w:rsid w:val="00B30081"/>
    <w:rsid w:val="00B30814"/>
    <w:rsid w:val="00B30A93"/>
    <w:rsid w:val="00B30E03"/>
    <w:rsid w:val="00B31CDE"/>
    <w:rsid w:val="00B31D9F"/>
    <w:rsid w:val="00B326BA"/>
    <w:rsid w:val="00B3347D"/>
    <w:rsid w:val="00B33897"/>
    <w:rsid w:val="00B338B7"/>
    <w:rsid w:val="00B338FA"/>
    <w:rsid w:val="00B34056"/>
    <w:rsid w:val="00B34374"/>
    <w:rsid w:val="00B347B1"/>
    <w:rsid w:val="00B34D28"/>
    <w:rsid w:val="00B34D92"/>
    <w:rsid w:val="00B35416"/>
    <w:rsid w:val="00B36120"/>
    <w:rsid w:val="00B36127"/>
    <w:rsid w:val="00B36F9B"/>
    <w:rsid w:val="00B370F7"/>
    <w:rsid w:val="00B3762B"/>
    <w:rsid w:val="00B379A0"/>
    <w:rsid w:val="00B37C01"/>
    <w:rsid w:val="00B402A9"/>
    <w:rsid w:val="00B403D4"/>
    <w:rsid w:val="00B4044E"/>
    <w:rsid w:val="00B4067B"/>
    <w:rsid w:val="00B4070A"/>
    <w:rsid w:val="00B40748"/>
    <w:rsid w:val="00B41DAB"/>
    <w:rsid w:val="00B41E7F"/>
    <w:rsid w:val="00B42806"/>
    <w:rsid w:val="00B42C4D"/>
    <w:rsid w:val="00B42FF8"/>
    <w:rsid w:val="00B43513"/>
    <w:rsid w:val="00B435C0"/>
    <w:rsid w:val="00B43C78"/>
    <w:rsid w:val="00B448F1"/>
    <w:rsid w:val="00B44D09"/>
    <w:rsid w:val="00B45670"/>
    <w:rsid w:val="00B45782"/>
    <w:rsid w:val="00B45A26"/>
    <w:rsid w:val="00B46555"/>
    <w:rsid w:val="00B4657F"/>
    <w:rsid w:val="00B46C6F"/>
    <w:rsid w:val="00B46D9F"/>
    <w:rsid w:val="00B47290"/>
    <w:rsid w:val="00B47D4E"/>
    <w:rsid w:val="00B5005D"/>
    <w:rsid w:val="00B5068F"/>
    <w:rsid w:val="00B50AAB"/>
    <w:rsid w:val="00B50B08"/>
    <w:rsid w:val="00B50BB1"/>
    <w:rsid w:val="00B510FF"/>
    <w:rsid w:val="00B5148C"/>
    <w:rsid w:val="00B5154B"/>
    <w:rsid w:val="00B51FBE"/>
    <w:rsid w:val="00B521E0"/>
    <w:rsid w:val="00B5257B"/>
    <w:rsid w:val="00B526BA"/>
    <w:rsid w:val="00B529DC"/>
    <w:rsid w:val="00B52E93"/>
    <w:rsid w:val="00B53E31"/>
    <w:rsid w:val="00B53E85"/>
    <w:rsid w:val="00B5413B"/>
    <w:rsid w:val="00B54EEC"/>
    <w:rsid w:val="00B55663"/>
    <w:rsid w:val="00B55809"/>
    <w:rsid w:val="00B55862"/>
    <w:rsid w:val="00B560BF"/>
    <w:rsid w:val="00B56195"/>
    <w:rsid w:val="00B568D2"/>
    <w:rsid w:val="00B56A0D"/>
    <w:rsid w:val="00B572D1"/>
    <w:rsid w:val="00B57DD5"/>
    <w:rsid w:val="00B60581"/>
    <w:rsid w:val="00B62212"/>
    <w:rsid w:val="00B6281B"/>
    <w:rsid w:val="00B632B4"/>
    <w:rsid w:val="00B63328"/>
    <w:rsid w:val="00B6395E"/>
    <w:rsid w:val="00B63BFB"/>
    <w:rsid w:val="00B64279"/>
    <w:rsid w:val="00B64471"/>
    <w:rsid w:val="00B6484F"/>
    <w:rsid w:val="00B6521B"/>
    <w:rsid w:val="00B659E8"/>
    <w:rsid w:val="00B65E6B"/>
    <w:rsid w:val="00B671AE"/>
    <w:rsid w:val="00B675FD"/>
    <w:rsid w:val="00B700D7"/>
    <w:rsid w:val="00B70C99"/>
    <w:rsid w:val="00B7133A"/>
    <w:rsid w:val="00B7178F"/>
    <w:rsid w:val="00B71CBD"/>
    <w:rsid w:val="00B72C0E"/>
    <w:rsid w:val="00B73224"/>
    <w:rsid w:val="00B732F8"/>
    <w:rsid w:val="00B73481"/>
    <w:rsid w:val="00B735A2"/>
    <w:rsid w:val="00B736FB"/>
    <w:rsid w:val="00B73762"/>
    <w:rsid w:val="00B737DE"/>
    <w:rsid w:val="00B73BFF"/>
    <w:rsid w:val="00B73CA7"/>
    <w:rsid w:val="00B73DC3"/>
    <w:rsid w:val="00B73DDD"/>
    <w:rsid w:val="00B741D4"/>
    <w:rsid w:val="00B7428E"/>
    <w:rsid w:val="00B74687"/>
    <w:rsid w:val="00B74C28"/>
    <w:rsid w:val="00B74E51"/>
    <w:rsid w:val="00B7548E"/>
    <w:rsid w:val="00B761B8"/>
    <w:rsid w:val="00B765FA"/>
    <w:rsid w:val="00B76638"/>
    <w:rsid w:val="00B769DB"/>
    <w:rsid w:val="00B76CB6"/>
    <w:rsid w:val="00B76DBC"/>
    <w:rsid w:val="00B77CD8"/>
    <w:rsid w:val="00B77ED5"/>
    <w:rsid w:val="00B80B4D"/>
    <w:rsid w:val="00B80D45"/>
    <w:rsid w:val="00B80EB9"/>
    <w:rsid w:val="00B81074"/>
    <w:rsid w:val="00B8202A"/>
    <w:rsid w:val="00B82709"/>
    <w:rsid w:val="00B82913"/>
    <w:rsid w:val="00B82C6A"/>
    <w:rsid w:val="00B84832"/>
    <w:rsid w:val="00B84965"/>
    <w:rsid w:val="00B84AB6"/>
    <w:rsid w:val="00B85352"/>
    <w:rsid w:val="00B85535"/>
    <w:rsid w:val="00B865AE"/>
    <w:rsid w:val="00B874CF"/>
    <w:rsid w:val="00B875E9"/>
    <w:rsid w:val="00B87E5D"/>
    <w:rsid w:val="00B906E0"/>
    <w:rsid w:val="00B907A2"/>
    <w:rsid w:val="00B909A3"/>
    <w:rsid w:val="00B90B12"/>
    <w:rsid w:val="00B9205C"/>
    <w:rsid w:val="00B926DC"/>
    <w:rsid w:val="00B92C82"/>
    <w:rsid w:val="00B93809"/>
    <w:rsid w:val="00B93836"/>
    <w:rsid w:val="00B93935"/>
    <w:rsid w:val="00B93AAE"/>
    <w:rsid w:val="00B93D6E"/>
    <w:rsid w:val="00B949B9"/>
    <w:rsid w:val="00B94DD5"/>
    <w:rsid w:val="00B94DEB"/>
    <w:rsid w:val="00B94F61"/>
    <w:rsid w:val="00B95472"/>
    <w:rsid w:val="00B9570F"/>
    <w:rsid w:val="00B9576D"/>
    <w:rsid w:val="00B957CC"/>
    <w:rsid w:val="00B95837"/>
    <w:rsid w:val="00B95A72"/>
    <w:rsid w:val="00B95DCF"/>
    <w:rsid w:val="00B9702F"/>
    <w:rsid w:val="00B975BE"/>
    <w:rsid w:val="00B97808"/>
    <w:rsid w:val="00B97BBA"/>
    <w:rsid w:val="00B97F3D"/>
    <w:rsid w:val="00BA02E8"/>
    <w:rsid w:val="00BA12F3"/>
    <w:rsid w:val="00BA1FBA"/>
    <w:rsid w:val="00BA233A"/>
    <w:rsid w:val="00BA250F"/>
    <w:rsid w:val="00BA3F64"/>
    <w:rsid w:val="00BA4208"/>
    <w:rsid w:val="00BA4333"/>
    <w:rsid w:val="00BA595C"/>
    <w:rsid w:val="00BA7A35"/>
    <w:rsid w:val="00BA7BE9"/>
    <w:rsid w:val="00BA7F4E"/>
    <w:rsid w:val="00BB0084"/>
    <w:rsid w:val="00BB018D"/>
    <w:rsid w:val="00BB078C"/>
    <w:rsid w:val="00BB0AEE"/>
    <w:rsid w:val="00BB0C58"/>
    <w:rsid w:val="00BB0DF5"/>
    <w:rsid w:val="00BB1D09"/>
    <w:rsid w:val="00BB1D16"/>
    <w:rsid w:val="00BB20D4"/>
    <w:rsid w:val="00BB29A5"/>
    <w:rsid w:val="00BB2A46"/>
    <w:rsid w:val="00BB2B3D"/>
    <w:rsid w:val="00BB385C"/>
    <w:rsid w:val="00BB3D3A"/>
    <w:rsid w:val="00BB440D"/>
    <w:rsid w:val="00BB446B"/>
    <w:rsid w:val="00BB50B6"/>
    <w:rsid w:val="00BB51E7"/>
    <w:rsid w:val="00BB59AE"/>
    <w:rsid w:val="00BB67EB"/>
    <w:rsid w:val="00BB7663"/>
    <w:rsid w:val="00BB79B4"/>
    <w:rsid w:val="00BC045B"/>
    <w:rsid w:val="00BC078D"/>
    <w:rsid w:val="00BC0C3A"/>
    <w:rsid w:val="00BC0FC7"/>
    <w:rsid w:val="00BC11C0"/>
    <w:rsid w:val="00BC14D7"/>
    <w:rsid w:val="00BC1602"/>
    <w:rsid w:val="00BC1A9D"/>
    <w:rsid w:val="00BC1F3B"/>
    <w:rsid w:val="00BC236A"/>
    <w:rsid w:val="00BC28D3"/>
    <w:rsid w:val="00BC40D3"/>
    <w:rsid w:val="00BC4C15"/>
    <w:rsid w:val="00BC6021"/>
    <w:rsid w:val="00BC609D"/>
    <w:rsid w:val="00BC6AEC"/>
    <w:rsid w:val="00BC6BF4"/>
    <w:rsid w:val="00BC6ED2"/>
    <w:rsid w:val="00BC728E"/>
    <w:rsid w:val="00BC7C68"/>
    <w:rsid w:val="00BC7C6C"/>
    <w:rsid w:val="00BC7F25"/>
    <w:rsid w:val="00BD04F7"/>
    <w:rsid w:val="00BD05BF"/>
    <w:rsid w:val="00BD07B0"/>
    <w:rsid w:val="00BD081A"/>
    <w:rsid w:val="00BD1151"/>
    <w:rsid w:val="00BD1B08"/>
    <w:rsid w:val="00BD1F98"/>
    <w:rsid w:val="00BD207F"/>
    <w:rsid w:val="00BD2D41"/>
    <w:rsid w:val="00BD3EA1"/>
    <w:rsid w:val="00BD45FF"/>
    <w:rsid w:val="00BD521E"/>
    <w:rsid w:val="00BD5248"/>
    <w:rsid w:val="00BD5C66"/>
    <w:rsid w:val="00BD5E59"/>
    <w:rsid w:val="00BD6048"/>
    <w:rsid w:val="00BD612D"/>
    <w:rsid w:val="00BD615B"/>
    <w:rsid w:val="00BD62E9"/>
    <w:rsid w:val="00BD6868"/>
    <w:rsid w:val="00BD6C6C"/>
    <w:rsid w:val="00BD7470"/>
    <w:rsid w:val="00BD7690"/>
    <w:rsid w:val="00BD770E"/>
    <w:rsid w:val="00BE0599"/>
    <w:rsid w:val="00BE07AF"/>
    <w:rsid w:val="00BE0A02"/>
    <w:rsid w:val="00BE15A0"/>
    <w:rsid w:val="00BE2DBF"/>
    <w:rsid w:val="00BE2E7C"/>
    <w:rsid w:val="00BE302E"/>
    <w:rsid w:val="00BE3355"/>
    <w:rsid w:val="00BE53CD"/>
    <w:rsid w:val="00BE5689"/>
    <w:rsid w:val="00BE6AD7"/>
    <w:rsid w:val="00BE6C1D"/>
    <w:rsid w:val="00BE6C79"/>
    <w:rsid w:val="00BE7E33"/>
    <w:rsid w:val="00BF075A"/>
    <w:rsid w:val="00BF16C8"/>
    <w:rsid w:val="00BF17EC"/>
    <w:rsid w:val="00BF2BD1"/>
    <w:rsid w:val="00BF3436"/>
    <w:rsid w:val="00BF346A"/>
    <w:rsid w:val="00BF37CE"/>
    <w:rsid w:val="00BF41C3"/>
    <w:rsid w:val="00BF4369"/>
    <w:rsid w:val="00BF51C7"/>
    <w:rsid w:val="00BF556B"/>
    <w:rsid w:val="00BF6CFC"/>
    <w:rsid w:val="00BF6E43"/>
    <w:rsid w:val="00BF7196"/>
    <w:rsid w:val="00BF7D41"/>
    <w:rsid w:val="00C0032B"/>
    <w:rsid w:val="00C00936"/>
    <w:rsid w:val="00C00DAE"/>
    <w:rsid w:val="00C00EF6"/>
    <w:rsid w:val="00C01068"/>
    <w:rsid w:val="00C01207"/>
    <w:rsid w:val="00C01F91"/>
    <w:rsid w:val="00C022F4"/>
    <w:rsid w:val="00C02419"/>
    <w:rsid w:val="00C027BF"/>
    <w:rsid w:val="00C03240"/>
    <w:rsid w:val="00C0363F"/>
    <w:rsid w:val="00C03802"/>
    <w:rsid w:val="00C03B01"/>
    <w:rsid w:val="00C0479B"/>
    <w:rsid w:val="00C0515B"/>
    <w:rsid w:val="00C05D95"/>
    <w:rsid w:val="00C07D79"/>
    <w:rsid w:val="00C07E8A"/>
    <w:rsid w:val="00C07F9C"/>
    <w:rsid w:val="00C10022"/>
    <w:rsid w:val="00C107BC"/>
    <w:rsid w:val="00C10C74"/>
    <w:rsid w:val="00C11A53"/>
    <w:rsid w:val="00C120AB"/>
    <w:rsid w:val="00C12201"/>
    <w:rsid w:val="00C12598"/>
    <w:rsid w:val="00C12BAF"/>
    <w:rsid w:val="00C12C7B"/>
    <w:rsid w:val="00C13D3C"/>
    <w:rsid w:val="00C13E41"/>
    <w:rsid w:val="00C14089"/>
    <w:rsid w:val="00C14561"/>
    <w:rsid w:val="00C14D5A"/>
    <w:rsid w:val="00C157E0"/>
    <w:rsid w:val="00C16639"/>
    <w:rsid w:val="00C167CA"/>
    <w:rsid w:val="00C172FE"/>
    <w:rsid w:val="00C21A46"/>
    <w:rsid w:val="00C21B5E"/>
    <w:rsid w:val="00C22370"/>
    <w:rsid w:val="00C2362C"/>
    <w:rsid w:val="00C241CF"/>
    <w:rsid w:val="00C24244"/>
    <w:rsid w:val="00C2442E"/>
    <w:rsid w:val="00C249ED"/>
    <w:rsid w:val="00C24CF7"/>
    <w:rsid w:val="00C251DF"/>
    <w:rsid w:val="00C255DA"/>
    <w:rsid w:val="00C257CF"/>
    <w:rsid w:val="00C2598F"/>
    <w:rsid w:val="00C259EC"/>
    <w:rsid w:val="00C2643A"/>
    <w:rsid w:val="00C266B3"/>
    <w:rsid w:val="00C26D78"/>
    <w:rsid w:val="00C271D1"/>
    <w:rsid w:val="00C272E0"/>
    <w:rsid w:val="00C27402"/>
    <w:rsid w:val="00C2794D"/>
    <w:rsid w:val="00C27BBD"/>
    <w:rsid w:val="00C31012"/>
    <w:rsid w:val="00C31BB3"/>
    <w:rsid w:val="00C320BA"/>
    <w:rsid w:val="00C32433"/>
    <w:rsid w:val="00C32436"/>
    <w:rsid w:val="00C324EE"/>
    <w:rsid w:val="00C3286F"/>
    <w:rsid w:val="00C329CC"/>
    <w:rsid w:val="00C32BBF"/>
    <w:rsid w:val="00C32E8C"/>
    <w:rsid w:val="00C32EDA"/>
    <w:rsid w:val="00C32F54"/>
    <w:rsid w:val="00C3362A"/>
    <w:rsid w:val="00C340C2"/>
    <w:rsid w:val="00C3426B"/>
    <w:rsid w:val="00C3435C"/>
    <w:rsid w:val="00C34A6A"/>
    <w:rsid w:val="00C34B22"/>
    <w:rsid w:val="00C34FAC"/>
    <w:rsid w:val="00C35243"/>
    <w:rsid w:val="00C35299"/>
    <w:rsid w:val="00C35339"/>
    <w:rsid w:val="00C35726"/>
    <w:rsid w:val="00C3644C"/>
    <w:rsid w:val="00C3665D"/>
    <w:rsid w:val="00C3690D"/>
    <w:rsid w:val="00C374C8"/>
    <w:rsid w:val="00C377B7"/>
    <w:rsid w:val="00C37D86"/>
    <w:rsid w:val="00C4025F"/>
    <w:rsid w:val="00C40564"/>
    <w:rsid w:val="00C408EC"/>
    <w:rsid w:val="00C4154E"/>
    <w:rsid w:val="00C419DE"/>
    <w:rsid w:val="00C41CF3"/>
    <w:rsid w:val="00C42164"/>
    <w:rsid w:val="00C421CB"/>
    <w:rsid w:val="00C425FF"/>
    <w:rsid w:val="00C4277F"/>
    <w:rsid w:val="00C43223"/>
    <w:rsid w:val="00C432FD"/>
    <w:rsid w:val="00C43360"/>
    <w:rsid w:val="00C43426"/>
    <w:rsid w:val="00C44274"/>
    <w:rsid w:val="00C44619"/>
    <w:rsid w:val="00C44B2F"/>
    <w:rsid w:val="00C44C22"/>
    <w:rsid w:val="00C44F07"/>
    <w:rsid w:val="00C45337"/>
    <w:rsid w:val="00C45A59"/>
    <w:rsid w:val="00C45B2A"/>
    <w:rsid w:val="00C46369"/>
    <w:rsid w:val="00C46CE7"/>
    <w:rsid w:val="00C47E0A"/>
    <w:rsid w:val="00C504E6"/>
    <w:rsid w:val="00C50828"/>
    <w:rsid w:val="00C50A36"/>
    <w:rsid w:val="00C51345"/>
    <w:rsid w:val="00C51409"/>
    <w:rsid w:val="00C51A8D"/>
    <w:rsid w:val="00C51E55"/>
    <w:rsid w:val="00C52179"/>
    <w:rsid w:val="00C521B0"/>
    <w:rsid w:val="00C540EB"/>
    <w:rsid w:val="00C54522"/>
    <w:rsid w:val="00C547AB"/>
    <w:rsid w:val="00C55C0C"/>
    <w:rsid w:val="00C55C5F"/>
    <w:rsid w:val="00C56643"/>
    <w:rsid w:val="00C600B0"/>
    <w:rsid w:val="00C60A82"/>
    <w:rsid w:val="00C60AA9"/>
    <w:rsid w:val="00C614E5"/>
    <w:rsid w:val="00C61A61"/>
    <w:rsid w:val="00C61E36"/>
    <w:rsid w:val="00C61E65"/>
    <w:rsid w:val="00C62181"/>
    <w:rsid w:val="00C62665"/>
    <w:rsid w:val="00C63A45"/>
    <w:rsid w:val="00C63B56"/>
    <w:rsid w:val="00C63D41"/>
    <w:rsid w:val="00C64347"/>
    <w:rsid w:val="00C64C2C"/>
    <w:rsid w:val="00C64D20"/>
    <w:rsid w:val="00C65543"/>
    <w:rsid w:val="00C6585A"/>
    <w:rsid w:val="00C65FA8"/>
    <w:rsid w:val="00C6616A"/>
    <w:rsid w:val="00C66469"/>
    <w:rsid w:val="00C66B84"/>
    <w:rsid w:val="00C673EB"/>
    <w:rsid w:val="00C6780E"/>
    <w:rsid w:val="00C67CD5"/>
    <w:rsid w:val="00C70B85"/>
    <w:rsid w:val="00C70F93"/>
    <w:rsid w:val="00C7180E"/>
    <w:rsid w:val="00C718C7"/>
    <w:rsid w:val="00C719F2"/>
    <w:rsid w:val="00C71A85"/>
    <w:rsid w:val="00C72112"/>
    <w:rsid w:val="00C72B19"/>
    <w:rsid w:val="00C72C54"/>
    <w:rsid w:val="00C73173"/>
    <w:rsid w:val="00C7376A"/>
    <w:rsid w:val="00C744C0"/>
    <w:rsid w:val="00C74B86"/>
    <w:rsid w:val="00C74C6B"/>
    <w:rsid w:val="00C75594"/>
    <w:rsid w:val="00C75BA1"/>
    <w:rsid w:val="00C75C9F"/>
    <w:rsid w:val="00C76898"/>
    <w:rsid w:val="00C76EEE"/>
    <w:rsid w:val="00C77809"/>
    <w:rsid w:val="00C779D9"/>
    <w:rsid w:val="00C77A6E"/>
    <w:rsid w:val="00C77FA8"/>
    <w:rsid w:val="00C803E9"/>
    <w:rsid w:val="00C808BA"/>
    <w:rsid w:val="00C80FA0"/>
    <w:rsid w:val="00C811A5"/>
    <w:rsid w:val="00C812DD"/>
    <w:rsid w:val="00C81380"/>
    <w:rsid w:val="00C81BBC"/>
    <w:rsid w:val="00C81C9C"/>
    <w:rsid w:val="00C81D0D"/>
    <w:rsid w:val="00C81F92"/>
    <w:rsid w:val="00C824EA"/>
    <w:rsid w:val="00C828AB"/>
    <w:rsid w:val="00C82902"/>
    <w:rsid w:val="00C829B1"/>
    <w:rsid w:val="00C830D9"/>
    <w:rsid w:val="00C832D3"/>
    <w:rsid w:val="00C8372B"/>
    <w:rsid w:val="00C83CEC"/>
    <w:rsid w:val="00C83D21"/>
    <w:rsid w:val="00C84756"/>
    <w:rsid w:val="00C850F4"/>
    <w:rsid w:val="00C85960"/>
    <w:rsid w:val="00C863AB"/>
    <w:rsid w:val="00C86F84"/>
    <w:rsid w:val="00C870A5"/>
    <w:rsid w:val="00C8743C"/>
    <w:rsid w:val="00C876B9"/>
    <w:rsid w:val="00C90C49"/>
    <w:rsid w:val="00C90DA5"/>
    <w:rsid w:val="00C9106D"/>
    <w:rsid w:val="00C911BC"/>
    <w:rsid w:val="00C915CF"/>
    <w:rsid w:val="00C91BD4"/>
    <w:rsid w:val="00C922D7"/>
    <w:rsid w:val="00C92F90"/>
    <w:rsid w:val="00C938A7"/>
    <w:rsid w:val="00C94470"/>
    <w:rsid w:val="00C945BB"/>
    <w:rsid w:val="00C94DF7"/>
    <w:rsid w:val="00C958DC"/>
    <w:rsid w:val="00C9637C"/>
    <w:rsid w:val="00C963D7"/>
    <w:rsid w:val="00C965A2"/>
    <w:rsid w:val="00C96855"/>
    <w:rsid w:val="00C96D7C"/>
    <w:rsid w:val="00C97770"/>
    <w:rsid w:val="00CA0128"/>
    <w:rsid w:val="00CA04D3"/>
    <w:rsid w:val="00CA0DE7"/>
    <w:rsid w:val="00CA0F12"/>
    <w:rsid w:val="00CA1E4E"/>
    <w:rsid w:val="00CA2DCA"/>
    <w:rsid w:val="00CA37BC"/>
    <w:rsid w:val="00CA4FC2"/>
    <w:rsid w:val="00CA5384"/>
    <w:rsid w:val="00CA553A"/>
    <w:rsid w:val="00CA5AAD"/>
    <w:rsid w:val="00CA5BE3"/>
    <w:rsid w:val="00CA5D95"/>
    <w:rsid w:val="00CA5E3C"/>
    <w:rsid w:val="00CA6E25"/>
    <w:rsid w:val="00CA73A7"/>
    <w:rsid w:val="00CA7594"/>
    <w:rsid w:val="00CA75F7"/>
    <w:rsid w:val="00CA783C"/>
    <w:rsid w:val="00CA7AD1"/>
    <w:rsid w:val="00CB0366"/>
    <w:rsid w:val="00CB13CF"/>
    <w:rsid w:val="00CB1484"/>
    <w:rsid w:val="00CB1E6E"/>
    <w:rsid w:val="00CB20B5"/>
    <w:rsid w:val="00CB27AB"/>
    <w:rsid w:val="00CB31D6"/>
    <w:rsid w:val="00CB3257"/>
    <w:rsid w:val="00CB3382"/>
    <w:rsid w:val="00CB345B"/>
    <w:rsid w:val="00CB3A14"/>
    <w:rsid w:val="00CB4158"/>
    <w:rsid w:val="00CB4411"/>
    <w:rsid w:val="00CB4BAA"/>
    <w:rsid w:val="00CB5051"/>
    <w:rsid w:val="00CB51BE"/>
    <w:rsid w:val="00CB5847"/>
    <w:rsid w:val="00CB5A04"/>
    <w:rsid w:val="00CB5BE3"/>
    <w:rsid w:val="00CB6881"/>
    <w:rsid w:val="00CB6AF9"/>
    <w:rsid w:val="00CB7677"/>
    <w:rsid w:val="00CB7EE2"/>
    <w:rsid w:val="00CB7F11"/>
    <w:rsid w:val="00CB7F61"/>
    <w:rsid w:val="00CC06D0"/>
    <w:rsid w:val="00CC088D"/>
    <w:rsid w:val="00CC092F"/>
    <w:rsid w:val="00CC150C"/>
    <w:rsid w:val="00CC1D70"/>
    <w:rsid w:val="00CC2723"/>
    <w:rsid w:val="00CC29A9"/>
    <w:rsid w:val="00CC2B73"/>
    <w:rsid w:val="00CC3D96"/>
    <w:rsid w:val="00CC3DAD"/>
    <w:rsid w:val="00CC4A2B"/>
    <w:rsid w:val="00CC4BED"/>
    <w:rsid w:val="00CC5AF3"/>
    <w:rsid w:val="00CC5B97"/>
    <w:rsid w:val="00CC61B4"/>
    <w:rsid w:val="00CC64FD"/>
    <w:rsid w:val="00CC656D"/>
    <w:rsid w:val="00CD067F"/>
    <w:rsid w:val="00CD0D00"/>
    <w:rsid w:val="00CD0D44"/>
    <w:rsid w:val="00CD1A14"/>
    <w:rsid w:val="00CD1B98"/>
    <w:rsid w:val="00CD32BF"/>
    <w:rsid w:val="00CD42A9"/>
    <w:rsid w:val="00CD42B8"/>
    <w:rsid w:val="00CD42FD"/>
    <w:rsid w:val="00CD4434"/>
    <w:rsid w:val="00CD4E36"/>
    <w:rsid w:val="00CD5139"/>
    <w:rsid w:val="00CD52F7"/>
    <w:rsid w:val="00CD6395"/>
    <w:rsid w:val="00CD64A6"/>
    <w:rsid w:val="00CD7391"/>
    <w:rsid w:val="00CD7AC1"/>
    <w:rsid w:val="00CD7E0A"/>
    <w:rsid w:val="00CE0185"/>
    <w:rsid w:val="00CE1651"/>
    <w:rsid w:val="00CE1C2B"/>
    <w:rsid w:val="00CE1F14"/>
    <w:rsid w:val="00CE22D2"/>
    <w:rsid w:val="00CE2448"/>
    <w:rsid w:val="00CE263D"/>
    <w:rsid w:val="00CE2912"/>
    <w:rsid w:val="00CE4E93"/>
    <w:rsid w:val="00CE59B2"/>
    <w:rsid w:val="00CE5B12"/>
    <w:rsid w:val="00CE601E"/>
    <w:rsid w:val="00CE60CB"/>
    <w:rsid w:val="00CE67EE"/>
    <w:rsid w:val="00CF0122"/>
    <w:rsid w:val="00CF06F3"/>
    <w:rsid w:val="00CF18A0"/>
    <w:rsid w:val="00CF2E61"/>
    <w:rsid w:val="00CF4617"/>
    <w:rsid w:val="00CF4A88"/>
    <w:rsid w:val="00CF5179"/>
    <w:rsid w:val="00CF560F"/>
    <w:rsid w:val="00CF59CF"/>
    <w:rsid w:val="00CF59D8"/>
    <w:rsid w:val="00CF5AAE"/>
    <w:rsid w:val="00CF60D0"/>
    <w:rsid w:val="00CF672C"/>
    <w:rsid w:val="00CF67DD"/>
    <w:rsid w:val="00CF6901"/>
    <w:rsid w:val="00CF690B"/>
    <w:rsid w:val="00CF6E8C"/>
    <w:rsid w:val="00CF704F"/>
    <w:rsid w:val="00CF730F"/>
    <w:rsid w:val="00CF7478"/>
    <w:rsid w:val="00CF7C38"/>
    <w:rsid w:val="00CF7FB4"/>
    <w:rsid w:val="00D004C1"/>
    <w:rsid w:val="00D005C7"/>
    <w:rsid w:val="00D0091B"/>
    <w:rsid w:val="00D01077"/>
    <w:rsid w:val="00D012B1"/>
    <w:rsid w:val="00D017D0"/>
    <w:rsid w:val="00D02DC6"/>
    <w:rsid w:val="00D03175"/>
    <w:rsid w:val="00D03696"/>
    <w:rsid w:val="00D03E63"/>
    <w:rsid w:val="00D04609"/>
    <w:rsid w:val="00D0475C"/>
    <w:rsid w:val="00D04794"/>
    <w:rsid w:val="00D04C0F"/>
    <w:rsid w:val="00D04D18"/>
    <w:rsid w:val="00D056F9"/>
    <w:rsid w:val="00D0635F"/>
    <w:rsid w:val="00D06C51"/>
    <w:rsid w:val="00D06E0D"/>
    <w:rsid w:val="00D07ABB"/>
    <w:rsid w:val="00D07E7C"/>
    <w:rsid w:val="00D07EE3"/>
    <w:rsid w:val="00D1069D"/>
    <w:rsid w:val="00D106AB"/>
    <w:rsid w:val="00D10945"/>
    <w:rsid w:val="00D10B3B"/>
    <w:rsid w:val="00D10E9A"/>
    <w:rsid w:val="00D11571"/>
    <w:rsid w:val="00D11DC1"/>
    <w:rsid w:val="00D11FCD"/>
    <w:rsid w:val="00D1219B"/>
    <w:rsid w:val="00D12B17"/>
    <w:rsid w:val="00D133C7"/>
    <w:rsid w:val="00D13EA3"/>
    <w:rsid w:val="00D140A8"/>
    <w:rsid w:val="00D145CA"/>
    <w:rsid w:val="00D146C0"/>
    <w:rsid w:val="00D1486D"/>
    <w:rsid w:val="00D14DC2"/>
    <w:rsid w:val="00D15351"/>
    <w:rsid w:val="00D15653"/>
    <w:rsid w:val="00D158AE"/>
    <w:rsid w:val="00D15964"/>
    <w:rsid w:val="00D161E2"/>
    <w:rsid w:val="00D16D31"/>
    <w:rsid w:val="00D17DC1"/>
    <w:rsid w:val="00D200DD"/>
    <w:rsid w:val="00D202D9"/>
    <w:rsid w:val="00D2043C"/>
    <w:rsid w:val="00D2061C"/>
    <w:rsid w:val="00D20915"/>
    <w:rsid w:val="00D20A2A"/>
    <w:rsid w:val="00D20E4D"/>
    <w:rsid w:val="00D21140"/>
    <w:rsid w:val="00D21366"/>
    <w:rsid w:val="00D21913"/>
    <w:rsid w:val="00D228B4"/>
    <w:rsid w:val="00D22D3C"/>
    <w:rsid w:val="00D22E8E"/>
    <w:rsid w:val="00D233C3"/>
    <w:rsid w:val="00D247BE"/>
    <w:rsid w:val="00D24A58"/>
    <w:rsid w:val="00D25007"/>
    <w:rsid w:val="00D2566E"/>
    <w:rsid w:val="00D257DE"/>
    <w:rsid w:val="00D25918"/>
    <w:rsid w:val="00D25DCF"/>
    <w:rsid w:val="00D25EEB"/>
    <w:rsid w:val="00D26AD3"/>
    <w:rsid w:val="00D273BA"/>
    <w:rsid w:val="00D30578"/>
    <w:rsid w:val="00D3106E"/>
    <w:rsid w:val="00D3272A"/>
    <w:rsid w:val="00D331B3"/>
    <w:rsid w:val="00D334E7"/>
    <w:rsid w:val="00D33831"/>
    <w:rsid w:val="00D33EDF"/>
    <w:rsid w:val="00D340B2"/>
    <w:rsid w:val="00D3429F"/>
    <w:rsid w:val="00D346F3"/>
    <w:rsid w:val="00D349CB"/>
    <w:rsid w:val="00D34AB1"/>
    <w:rsid w:val="00D34D9F"/>
    <w:rsid w:val="00D351F5"/>
    <w:rsid w:val="00D356EF"/>
    <w:rsid w:val="00D35822"/>
    <w:rsid w:val="00D35855"/>
    <w:rsid w:val="00D3630C"/>
    <w:rsid w:val="00D3636C"/>
    <w:rsid w:val="00D37425"/>
    <w:rsid w:val="00D374F8"/>
    <w:rsid w:val="00D41D99"/>
    <w:rsid w:val="00D4245F"/>
    <w:rsid w:val="00D4328C"/>
    <w:rsid w:val="00D4366B"/>
    <w:rsid w:val="00D43C2A"/>
    <w:rsid w:val="00D44129"/>
    <w:rsid w:val="00D448C4"/>
    <w:rsid w:val="00D45E33"/>
    <w:rsid w:val="00D45E62"/>
    <w:rsid w:val="00D461B7"/>
    <w:rsid w:val="00D46C28"/>
    <w:rsid w:val="00D470E1"/>
    <w:rsid w:val="00D472F3"/>
    <w:rsid w:val="00D47B3B"/>
    <w:rsid w:val="00D47C6C"/>
    <w:rsid w:val="00D50390"/>
    <w:rsid w:val="00D51F29"/>
    <w:rsid w:val="00D52CE6"/>
    <w:rsid w:val="00D534F3"/>
    <w:rsid w:val="00D53DE0"/>
    <w:rsid w:val="00D54237"/>
    <w:rsid w:val="00D547C5"/>
    <w:rsid w:val="00D548B6"/>
    <w:rsid w:val="00D556FB"/>
    <w:rsid w:val="00D5573B"/>
    <w:rsid w:val="00D55A31"/>
    <w:rsid w:val="00D5605A"/>
    <w:rsid w:val="00D56394"/>
    <w:rsid w:val="00D56B27"/>
    <w:rsid w:val="00D56C38"/>
    <w:rsid w:val="00D56D4B"/>
    <w:rsid w:val="00D57C35"/>
    <w:rsid w:val="00D60259"/>
    <w:rsid w:val="00D60B8C"/>
    <w:rsid w:val="00D60EA1"/>
    <w:rsid w:val="00D612A8"/>
    <w:rsid w:val="00D620B9"/>
    <w:rsid w:val="00D63002"/>
    <w:rsid w:val="00D63379"/>
    <w:rsid w:val="00D6364A"/>
    <w:rsid w:val="00D637B2"/>
    <w:rsid w:val="00D63A1E"/>
    <w:rsid w:val="00D63E0A"/>
    <w:rsid w:val="00D63E13"/>
    <w:rsid w:val="00D643F7"/>
    <w:rsid w:val="00D64441"/>
    <w:rsid w:val="00D644F2"/>
    <w:rsid w:val="00D6475D"/>
    <w:rsid w:val="00D64814"/>
    <w:rsid w:val="00D64E08"/>
    <w:rsid w:val="00D65AF1"/>
    <w:rsid w:val="00D65DA4"/>
    <w:rsid w:val="00D660BC"/>
    <w:rsid w:val="00D66FE9"/>
    <w:rsid w:val="00D67211"/>
    <w:rsid w:val="00D7004B"/>
    <w:rsid w:val="00D70190"/>
    <w:rsid w:val="00D70403"/>
    <w:rsid w:val="00D704C1"/>
    <w:rsid w:val="00D708EB"/>
    <w:rsid w:val="00D70C49"/>
    <w:rsid w:val="00D70CD7"/>
    <w:rsid w:val="00D714DE"/>
    <w:rsid w:val="00D71521"/>
    <w:rsid w:val="00D71836"/>
    <w:rsid w:val="00D719B4"/>
    <w:rsid w:val="00D71E84"/>
    <w:rsid w:val="00D7221F"/>
    <w:rsid w:val="00D7267B"/>
    <w:rsid w:val="00D72747"/>
    <w:rsid w:val="00D727C7"/>
    <w:rsid w:val="00D72D7D"/>
    <w:rsid w:val="00D7340C"/>
    <w:rsid w:val="00D7373D"/>
    <w:rsid w:val="00D75D90"/>
    <w:rsid w:val="00D75EA1"/>
    <w:rsid w:val="00D76358"/>
    <w:rsid w:val="00D80246"/>
    <w:rsid w:val="00D80639"/>
    <w:rsid w:val="00D8081B"/>
    <w:rsid w:val="00D80A25"/>
    <w:rsid w:val="00D80A86"/>
    <w:rsid w:val="00D80F4E"/>
    <w:rsid w:val="00D83D69"/>
    <w:rsid w:val="00D83F0B"/>
    <w:rsid w:val="00D8428B"/>
    <w:rsid w:val="00D846FF"/>
    <w:rsid w:val="00D84950"/>
    <w:rsid w:val="00D84BF2"/>
    <w:rsid w:val="00D84CB6"/>
    <w:rsid w:val="00D84D5C"/>
    <w:rsid w:val="00D858E4"/>
    <w:rsid w:val="00D85A46"/>
    <w:rsid w:val="00D85BAD"/>
    <w:rsid w:val="00D85C4A"/>
    <w:rsid w:val="00D85CBC"/>
    <w:rsid w:val="00D8683F"/>
    <w:rsid w:val="00D869DD"/>
    <w:rsid w:val="00D86FB3"/>
    <w:rsid w:val="00D87A40"/>
    <w:rsid w:val="00D87A62"/>
    <w:rsid w:val="00D87A7A"/>
    <w:rsid w:val="00D90183"/>
    <w:rsid w:val="00D90541"/>
    <w:rsid w:val="00D91735"/>
    <w:rsid w:val="00D91DEC"/>
    <w:rsid w:val="00D92666"/>
    <w:rsid w:val="00D92720"/>
    <w:rsid w:val="00D94558"/>
    <w:rsid w:val="00D9554E"/>
    <w:rsid w:val="00D9559F"/>
    <w:rsid w:val="00D95788"/>
    <w:rsid w:val="00D95A05"/>
    <w:rsid w:val="00D95ED0"/>
    <w:rsid w:val="00D95FB4"/>
    <w:rsid w:val="00D9602C"/>
    <w:rsid w:val="00D963F3"/>
    <w:rsid w:val="00D964AC"/>
    <w:rsid w:val="00D968BF"/>
    <w:rsid w:val="00D96D42"/>
    <w:rsid w:val="00D970C8"/>
    <w:rsid w:val="00D971CB"/>
    <w:rsid w:val="00D97614"/>
    <w:rsid w:val="00DA02D3"/>
    <w:rsid w:val="00DA1187"/>
    <w:rsid w:val="00DA15AC"/>
    <w:rsid w:val="00DA16F0"/>
    <w:rsid w:val="00DA1B09"/>
    <w:rsid w:val="00DA1DA3"/>
    <w:rsid w:val="00DA209B"/>
    <w:rsid w:val="00DA2163"/>
    <w:rsid w:val="00DA2432"/>
    <w:rsid w:val="00DA31CF"/>
    <w:rsid w:val="00DA3813"/>
    <w:rsid w:val="00DA3D9E"/>
    <w:rsid w:val="00DA3ED9"/>
    <w:rsid w:val="00DA438D"/>
    <w:rsid w:val="00DA4924"/>
    <w:rsid w:val="00DA4E04"/>
    <w:rsid w:val="00DA5EBA"/>
    <w:rsid w:val="00DA5EF4"/>
    <w:rsid w:val="00DA638B"/>
    <w:rsid w:val="00DA793D"/>
    <w:rsid w:val="00DA7961"/>
    <w:rsid w:val="00DA7D41"/>
    <w:rsid w:val="00DB010A"/>
    <w:rsid w:val="00DB09B9"/>
    <w:rsid w:val="00DB1231"/>
    <w:rsid w:val="00DB1E25"/>
    <w:rsid w:val="00DB1EDF"/>
    <w:rsid w:val="00DB2354"/>
    <w:rsid w:val="00DB2432"/>
    <w:rsid w:val="00DB2523"/>
    <w:rsid w:val="00DB37F5"/>
    <w:rsid w:val="00DB471F"/>
    <w:rsid w:val="00DB4E29"/>
    <w:rsid w:val="00DB4E76"/>
    <w:rsid w:val="00DB5AD0"/>
    <w:rsid w:val="00DB6EE3"/>
    <w:rsid w:val="00DB6F68"/>
    <w:rsid w:val="00DB70D6"/>
    <w:rsid w:val="00DB77BC"/>
    <w:rsid w:val="00DC0222"/>
    <w:rsid w:val="00DC0405"/>
    <w:rsid w:val="00DC0C25"/>
    <w:rsid w:val="00DC1301"/>
    <w:rsid w:val="00DC17A0"/>
    <w:rsid w:val="00DC1BC0"/>
    <w:rsid w:val="00DC1E01"/>
    <w:rsid w:val="00DC201B"/>
    <w:rsid w:val="00DC2144"/>
    <w:rsid w:val="00DC27EB"/>
    <w:rsid w:val="00DC282A"/>
    <w:rsid w:val="00DC2921"/>
    <w:rsid w:val="00DC2A72"/>
    <w:rsid w:val="00DC30E3"/>
    <w:rsid w:val="00DC3608"/>
    <w:rsid w:val="00DC397C"/>
    <w:rsid w:val="00DC3A89"/>
    <w:rsid w:val="00DC3E82"/>
    <w:rsid w:val="00DC5C40"/>
    <w:rsid w:val="00DC5E17"/>
    <w:rsid w:val="00DC6496"/>
    <w:rsid w:val="00DC6AB9"/>
    <w:rsid w:val="00DC6F61"/>
    <w:rsid w:val="00DC6FE8"/>
    <w:rsid w:val="00DC7C8D"/>
    <w:rsid w:val="00DD01A8"/>
    <w:rsid w:val="00DD0C1E"/>
    <w:rsid w:val="00DD1A73"/>
    <w:rsid w:val="00DD242E"/>
    <w:rsid w:val="00DD2A61"/>
    <w:rsid w:val="00DD2F7A"/>
    <w:rsid w:val="00DD3524"/>
    <w:rsid w:val="00DD3CC0"/>
    <w:rsid w:val="00DD3D23"/>
    <w:rsid w:val="00DD4135"/>
    <w:rsid w:val="00DD41AD"/>
    <w:rsid w:val="00DD42A6"/>
    <w:rsid w:val="00DD4869"/>
    <w:rsid w:val="00DD4D1A"/>
    <w:rsid w:val="00DD4D94"/>
    <w:rsid w:val="00DD4E6F"/>
    <w:rsid w:val="00DD51ED"/>
    <w:rsid w:val="00DD548F"/>
    <w:rsid w:val="00DD565C"/>
    <w:rsid w:val="00DD5D8A"/>
    <w:rsid w:val="00DD655C"/>
    <w:rsid w:val="00DD68BD"/>
    <w:rsid w:val="00DD7151"/>
    <w:rsid w:val="00DD71AF"/>
    <w:rsid w:val="00DD7342"/>
    <w:rsid w:val="00DE02B1"/>
    <w:rsid w:val="00DE1091"/>
    <w:rsid w:val="00DE12EF"/>
    <w:rsid w:val="00DE188E"/>
    <w:rsid w:val="00DE2049"/>
    <w:rsid w:val="00DE2309"/>
    <w:rsid w:val="00DE2D48"/>
    <w:rsid w:val="00DE31C3"/>
    <w:rsid w:val="00DE3E51"/>
    <w:rsid w:val="00DE42FF"/>
    <w:rsid w:val="00DE44AA"/>
    <w:rsid w:val="00DE4623"/>
    <w:rsid w:val="00DE4D01"/>
    <w:rsid w:val="00DE4DBA"/>
    <w:rsid w:val="00DE52D9"/>
    <w:rsid w:val="00DE54C8"/>
    <w:rsid w:val="00DE58C8"/>
    <w:rsid w:val="00DE5E3F"/>
    <w:rsid w:val="00DE640E"/>
    <w:rsid w:val="00DE6AB7"/>
    <w:rsid w:val="00DE6E91"/>
    <w:rsid w:val="00DE76EC"/>
    <w:rsid w:val="00DE7962"/>
    <w:rsid w:val="00DE7997"/>
    <w:rsid w:val="00DF020D"/>
    <w:rsid w:val="00DF02B8"/>
    <w:rsid w:val="00DF041D"/>
    <w:rsid w:val="00DF0571"/>
    <w:rsid w:val="00DF09FB"/>
    <w:rsid w:val="00DF0B2D"/>
    <w:rsid w:val="00DF0CA3"/>
    <w:rsid w:val="00DF0CB4"/>
    <w:rsid w:val="00DF0F49"/>
    <w:rsid w:val="00DF1297"/>
    <w:rsid w:val="00DF2058"/>
    <w:rsid w:val="00DF2147"/>
    <w:rsid w:val="00DF256A"/>
    <w:rsid w:val="00DF2BAF"/>
    <w:rsid w:val="00DF3A7E"/>
    <w:rsid w:val="00DF3E72"/>
    <w:rsid w:val="00DF44E3"/>
    <w:rsid w:val="00DF60C0"/>
    <w:rsid w:val="00DF6107"/>
    <w:rsid w:val="00DF6798"/>
    <w:rsid w:val="00DF7266"/>
    <w:rsid w:val="00DF7882"/>
    <w:rsid w:val="00E00667"/>
    <w:rsid w:val="00E00B67"/>
    <w:rsid w:val="00E01F7B"/>
    <w:rsid w:val="00E02422"/>
    <w:rsid w:val="00E028EA"/>
    <w:rsid w:val="00E029B8"/>
    <w:rsid w:val="00E03065"/>
    <w:rsid w:val="00E031F2"/>
    <w:rsid w:val="00E032B8"/>
    <w:rsid w:val="00E04339"/>
    <w:rsid w:val="00E04398"/>
    <w:rsid w:val="00E045D7"/>
    <w:rsid w:val="00E04B4F"/>
    <w:rsid w:val="00E04B9C"/>
    <w:rsid w:val="00E04BCE"/>
    <w:rsid w:val="00E04DA6"/>
    <w:rsid w:val="00E058DE"/>
    <w:rsid w:val="00E05C4E"/>
    <w:rsid w:val="00E05D7F"/>
    <w:rsid w:val="00E05F95"/>
    <w:rsid w:val="00E0610A"/>
    <w:rsid w:val="00E06130"/>
    <w:rsid w:val="00E061AC"/>
    <w:rsid w:val="00E06B23"/>
    <w:rsid w:val="00E06F2C"/>
    <w:rsid w:val="00E078B9"/>
    <w:rsid w:val="00E07E5B"/>
    <w:rsid w:val="00E10072"/>
    <w:rsid w:val="00E102B2"/>
    <w:rsid w:val="00E10E7F"/>
    <w:rsid w:val="00E114E2"/>
    <w:rsid w:val="00E11889"/>
    <w:rsid w:val="00E1196B"/>
    <w:rsid w:val="00E12C9F"/>
    <w:rsid w:val="00E1301F"/>
    <w:rsid w:val="00E131FE"/>
    <w:rsid w:val="00E13879"/>
    <w:rsid w:val="00E140DC"/>
    <w:rsid w:val="00E141C9"/>
    <w:rsid w:val="00E1424F"/>
    <w:rsid w:val="00E14E60"/>
    <w:rsid w:val="00E15073"/>
    <w:rsid w:val="00E155BB"/>
    <w:rsid w:val="00E160E9"/>
    <w:rsid w:val="00E16B04"/>
    <w:rsid w:val="00E16CB6"/>
    <w:rsid w:val="00E1723D"/>
    <w:rsid w:val="00E177A9"/>
    <w:rsid w:val="00E17AE6"/>
    <w:rsid w:val="00E17B5D"/>
    <w:rsid w:val="00E17D79"/>
    <w:rsid w:val="00E17E2D"/>
    <w:rsid w:val="00E2088E"/>
    <w:rsid w:val="00E20A6A"/>
    <w:rsid w:val="00E20C5D"/>
    <w:rsid w:val="00E20F6D"/>
    <w:rsid w:val="00E21696"/>
    <w:rsid w:val="00E21B29"/>
    <w:rsid w:val="00E21B58"/>
    <w:rsid w:val="00E224DE"/>
    <w:rsid w:val="00E22CF9"/>
    <w:rsid w:val="00E23833"/>
    <w:rsid w:val="00E24BE6"/>
    <w:rsid w:val="00E2523B"/>
    <w:rsid w:val="00E2545B"/>
    <w:rsid w:val="00E257B3"/>
    <w:rsid w:val="00E25AF3"/>
    <w:rsid w:val="00E27A93"/>
    <w:rsid w:val="00E30738"/>
    <w:rsid w:val="00E30D14"/>
    <w:rsid w:val="00E30FDC"/>
    <w:rsid w:val="00E310DE"/>
    <w:rsid w:val="00E3126A"/>
    <w:rsid w:val="00E321E4"/>
    <w:rsid w:val="00E325CA"/>
    <w:rsid w:val="00E325FE"/>
    <w:rsid w:val="00E32B63"/>
    <w:rsid w:val="00E32F9F"/>
    <w:rsid w:val="00E33111"/>
    <w:rsid w:val="00E33581"/>
    <w:rsid w:val="00E34534"/>
    <w:rsid w:val="00E35247"/>
    <w:rsid w:val="00E35A37"/>
    <w:rsid w:val="00E35C3E"/>
    <w:rsid w:val="00E35FE8"/>
    <w:rsid w:val="00E36123"/>
    <w:rsid w:val="00E36525"/>
    <w:rsid w:val="00E36B88"/>
    <w:rsid w:val="00E371D3"/>
    <w:rsid w:val="00E37259"/>
    <w:rsid w:val="00E373DA"/>
    <w:rsid w:val="00E37437"/>
    <w:rsid w:val="00E409D1"/>
    <w:rsid w:val="00E410ED"/>
    <w:rsid w:val="00E4134D"/>
    <w:rsid w:val="00E41C13"/>
    <w:rsid w:val="00E424F5"/>
    <w:rsid w:val="00E4264E"/>
    <w:rsid w:val="00E42EB2"/>
    <w:rsid w:val="00E42F85"/>
    <w:rsid w:val="00E437B0"/>
    <w:rsid w:val="00E440A6"/>
    <w:rsid w:val="00E441B2"/>
    <w:rsid w:val="00E447EF"/>
    <w:rsid w:val="00E456C9"/>
    <w:rsid w:val="00E46338"/>
    <w:rsid w:val="00E46C6A"/>
    <w:rsid w:val="00E46FED"/>
    <w:rsid w:val="00E476DA"/>
    <w:rsid w:val="00E47A75"/>
    <w:rsid w:val="00E5034F"/>
    <w:rsid w:val="00E50591"/>
    <w:rsid w:val="00E50DCC"/>
    <w:rsid w:val="00E52440"/>
    <w:rsid w:val="00E5291E"/>
    <w:rsid w:val="00E52B07"/>
    <w:rsid w:val="00E52BA1"/>
    <w:rsid w:val="00E52C2D"/>
    <w:rsid w:val="00E52F31"/>
    <w:rsid w:val="00E53822"/>
    <w:rsid w:val="00E539B9"/>
    <w:rsid w:val="00E5473D"/>
    <w:rsid w:val="00E54C33"/>
    <w:rsid w:val="00E55CB3"/>
    <w:rsid w:val="00E56ADB"/>
    <w:rsid w:val="00E56D20"/>
    <w:rsid w:val="00E57677"/>
    <w:rsid w:val="00E57704"/>
    <w:rsid w:val="00E5783C"/>
    <w:rsid w:val="00E57A5E"/>
    <w:rsid w:val="00E6116B"/>
    <w:rsid w:val="00E61D36"/>
    <w:rsid w:val="00E61E18"/>
    <w:rsid w:val="00E62BCD"/>
    <w:rsid w:val="00E63116"/>
    <w:rsid w:val="00E63211"/>
    <w:rsid w:val="00E63776"/>
    <w:rsid w:val="00E644F5"/>
    <w:rsid w:val="00E64745"/>
    <w:rsid w:val="00E64FCB"/>
    <w:rsid w:val="00E65FF5"/>
    <w:rsid w:val="00E666DC"/>
    <w:rsid w:val="00E6767C"/>
    <w:rsid w:val="00E67E65"/>
    <w:rsid w:val="00E70001"/>
    <w:rsid w:val="00E70DB9"/>
    <w:rsid w:val="00E712DE"/>
    <w:rsid w:val="00E718DF"/>
    <w:rsid w:val="00E71E7F"/>
    <w:rsid w:val="00E72618"/>
    <w:rsid w:val="00E731F6"/>
    <w:rsid w:val="00E737B2"/>
    <w:rsid w:val="00E7380E"/>
    <w:rsid w:val="00E73877"/>
    <w:rsid w:val="00E73BEC"/>
    <w:rsid w:val="00E73E9E"/>
    <w:rsid w:val="00E742A9"/>
    <w:rsid w:val="00E74458"/>
    <w:rsid w:val="00E749D7"/>
    <w:rsid w:val="00E74FAF"/>
    <w:rsid w:val="00E75158"/>
    <w:rsid w:val="00E75D12"/>
    <w:rsid w:val="00E76369"/>
    <w:rsid w:val="00E76985"/>
    <w:rsid w:val="00E76AB7"/>
    <w:rsid w:val="00E76CAB"/>
    <w:rsid w:val="00E80524"/>
    <w:rsid w:val="00E809A6"/>
    <w:rsid w:val="00E80DB2"/>
    <w:rsid w:val="00E8102C"/>
    <w:rsid w:val="00E813E9"/>
    <w:rsid w:val="00E81E2C"/>
    <w:rsid w:val="00E82B31"/>
    <w:rsid w:val="00E83687"/>
    <w:rsid w:val="00E837B0"/>
    <w:rsid w:val="00E8481E"/>
    <w:rsid w:val="00E84D95"/>
    <w:rsid w:val="00E84E02"/>
    <w:rsid w:val="00E84F54"/>
    <w:rsid w:val="00E852B0"/>
    <w:rsid w:val="00E853ED"/>
    <w:rsid w:val="00E85836"/>
    <w:rsid w:val="00E8586E"/>
    <w:rsid w:val="00E85996"/>
    <w:rsid w:val="00E85C33"/>
    <w:rsid w:val="00E85E1F"/>
    <w:rsid w:val="00E86A0A"/>
    <w:rsid w:val="00E86A52"/>
    <w:rsid w:val="00E87031"/>
    <w:rsid w:val="00E879F9"/>
    <w:rsid w:val="00E87FA8"/>
    <w:rsid w:val="00E9021D"/>
    <w:rsid w:val="00E90F5C"/>
    <w:rsid w:val="00E912C2"/>
    <w:rsid w:val="00E91DC6"/>
    <w:rsid w:val="00E92ED5"/>
    <w:rsid w:val="00E93092"/>
    <w:rsid w:val="00E93246"/>
    <w:rsid w:val="00E93302"/>
    <w:rsid w:val="00E946C0"/>
    <w:rsid w:val="00E95C0F"/>
    <w:rsid w:val="00E95C8A"/>
    <w:rsid w:val="00E9642F"/>
    <w:rsid w:val="00E9651F"/>
    <w:rsid w:val="00E9677B"/>
    <w:rsid w:val="00E968D2"/>
    <w:rsid w:val="00E96F5A"/>
    <w:rsid w:val="00E96F74"/>
    <w:rsid w:val="00E96F77"/>
    <w:rsid w:val="00E97959"/>
    <w:rsid w:val="00E97995"/>
    <w:rsid w:val="00E97996"/>
    <w:rsid w:val="00E979AE"/>
    <w:rsid w:val="00EA06AD"/>
    <w:rsid w:val="00EA0713"/>
    <w:rsid w:val="00EA0F12"/>
    <w:rsid w:val="00EA1531"/>
    <w:rsid w:val="00EA172C"/>
    <w:rsid w:val="00EA1D4B"/>
    <w:rsid w:val="00EA1FF3"/>
    <w:rsid w:val="00EA27C5"/>
    <w:rsid w:val="00EA27E5"/>
    <w:rsid w:val="00EA32F2"/>
    <w:rsid w:val="00EA36C8"/>
    <w:rsid w:val="00EA3BA3"/>
    <w:rsid w:val="00EA4D8D"/>
    <w:rsid w:val="00EA570C"/>
    <w:rsid w:val="00EA57C2"/>
    <w:rsid w:val="00EA5A25"/>
    <w:rsid w:val="00EA5FA6"/>
    <w:rsid w:val="00EA6B23"/>
    <w:rsid w:val="00EA6EC7"/>
    <w:rsid w:val="00EA719D"/>
    <w:rsid w:val="00EA776B"/>
    <w:rsid w:val="00EB0560"/>
    <w:rsid w:val="00EB086B"/>
    <w:rsid w:val="00EB0A47"/>
    <w:rsid w:val="00EB0C5D"/>
    <w:rsid w:val="00EB119E"/>
    <w:rsid w:val="00EB13CD"/>
    <w:rsid w:val="00EB1F20"/>
    <w:rsid w:val="00EB203D"/>
    <w:rsid w:val="00EB2693"/>
    <w:rsid w:val="00EB26AC"/>
    <w:rsid w:val="00EB29D8"/>
    <w:rsid w:val="00EB3622"/>
    <w:rsid w:val="00EB4532"/>
    <w:rsid w:val="00EB4E13"/>
    <w:rsid w:val="00EB5895"/>
    <w:rsid w:val="00EB5C56"/>
    <w:rsid w:val="00EB7013"/>
    <w:rsid w:val="00EB70A4"/>
    <w:rsid w:val="00EB724E"/>
    <w:rsid w:val="00EB7274"/>
    <w:rsid w:val="00EB7281"/>
    <w:rsid w:val="00EB7462"/>
    <w:rsid w:val="00EB78A9"/>
    <w:rsid w:val="00EB7A11"/>
    <w:rsid w:val="00EB7AC8"/>
    <w:rsid w:val="00EB7AD5"/>
    <w:rsid w:val="00EB7C95"/>
    <w:rsid w:val="00EB7EAF"/>
    <w:rsid w:val="00EC084C"/>
    <w:rsid w:val="00EC08E3"/>
    <w:rsid w:val="00EC10A7"/>
    <w:rsid w:val="00EC1314"/>
    <w:rsid w:val="00EC170B"/>
    <w:rsid w:val="00EC1DEA"/>
    <w:rsid w:val="00EC2B4C"/>
    <w:rsid w:val="00EC2FF7"/>
    <w:rsid w:val="00EC36DC"/>
    <w:rsid w:val="00EC36FA"/>
    <w:rsid w:val="00EC3B00"/>
    <w:rsid w:val="00EC3C33"/>
    <w:rsid w:val="00EC4492"/>
    <w:rsid w:val="00EC59C3"/>
    <w:rsid w:val="00EC5EA1"/>
    <w:rsid w:val="00EC60FF"/>
    <w:rsid w:val="00EC7488"/>
    <w:rsid w:val="00EC76B6"/>
    <w:rsid w:val="00EC7832"/>
    <w:rsid w:val="00ED02FA"/>
    <w:rsid w:val="00ED07E2"/>
    <w:rsid w:val="00ED09C7"/>
    <w:rsid w:val="00ED1442"/>
    <w:rsid w:val="00ED20F1"/>
    <w:rsid w:val="00ED2572"/>
    <w:rsid w:val="00ED2B02"/>
    <w:rsid w:val="00ED2FC4"/>
    <w:rsid w:val="00ED3907"/>
    <w:rsid w:val="00ED4194"/>
    <w:rsid w:val="00ED4202"/>
    <w:rsid w:val="00ED5D2B"/>
    <w:rsid w:val="00ED6964"/>
    <w:rsid w:val="00ED6FF2"/>
    <w:rsid w:val="00ED74A8"/>
    <w:rsid w:val="00ED7DBD"/>
    <w:rsid w:val="00EE0802"/>
    <w:rsid w:val="00EE09A4"/>
    <w:rsid w:val="00EE149B"/>
    <w:rsid w:val="00EE2970"/>
    <w:rsid w:val="00EE38CF"/>
    <w:rsid w:val="00EE3CD7"/>
    <w:rsid w:val="00EE4557"/>
    <w:rsid w:val="00EE4F1C"/>
    <w:rsid w:val="00EE5450"/>
    <w:rsid w:val="00EE5C05"/>
    <w:rsid w:val="00EE6523"/>
    <w:rsid w:val="00EE661A"/>
    <w:rsid w:val="00EE6644"/>
    <w:rsid w:val="00EE6976"/>
    <w:rsid w:val="00EE6A31"/>
    <w:rsid w:val="00EE747D"/>
    <w:rsid w:val="00EE7CA8"/>
    <w:rsid w:val="00EF075D"/>
    <w:rsid w:val="00EF102F"/>
    <w:rsid w:val="00EF1171"/>
    <w:rsid w:val="00EF1AE2"/>
    <w:rsid w:val="00EF1E5E"/>
    <w:rsid w:val="00EF2236"/>
    <w:rsid w:val="00EF3331"/>
    <w:rsid w:val="00EF3A67"/>
    <w:rsid w:val="00EF3CEF"/>
    <w:rsid w:val="00EF445D"/>
    <w:rsid w:val="00EF47A7"/>
    <w:rsid w:val="00EF4A1C"/>
    <w:rsid w:val="00EF4A84"/>
    <w:rsid w:val="00EF4B0B"/>
    <w:rsid w:val="00EF5715"/>
    <w:rsid w:val="00EF57E6"/>
    <w:rsid w:val="00EF5DEC"/>
    <w:rsid w:val="00EF69BB"/>
    <w:rsid w:val="00EF747F"/>
    <w:rsid w:val="00EF7B0B"/>
    <w:rsid w:val="00EF7B41"/>
    <w:rsid w:val="00F00262"/>
    <w:rsid w:val="00F006FC"/>
    <w:rsid w:val="00F00EC7"/>
    <w:rsid w:val="00F01197"/>
    <w:rsid w:val="00F01290"/>
    <w:rsid w:val="00F012B8"/>
    <w:rsid w:val="00F02258"/>
    <w:rsid w:val="00F0259F"/>
    <w:rsid w:val="00F028E9"/>
    <w:rsid w:val="00F02936"/>
    <w:rsid w:val="00F02CD0"/>
    <w:rsid w:val="00F03732"/>
    <w:rsid w:val="00F03CC1"/>
    <w:rsid w:val="00F040DE"/>
    <w:rsid w:val="00F0473C"/>
    <w:rsid w:val="00F04849"/>
    <w:rsid w:val="00F04DDC"/>
    <w:rsid w:val="00F052AB"/>
    <w:rsid w:val="00F055FA"/>
    <w:rsid w:val="00F058DE"/>
    <w:rsid w:val="00F05DC6"/>
    <w:rsid w:val="00F06490"/>
    <w:rsid w:val="00F067DC"/>
    <w:rsid w:val="00F06FD2"/>
    <w:rsid w:val="00F07315"/>
    <w:rsid w:val="00F10978"/>
    <w:rsid w:val="00F10AAA"/>
    <w:rsid w:val="00F10AF0"/>
    <w:rsid w:val="00F1132D"/>
    <w:rsid w:val="00F11BBB"/>
    <w:rsid w:val="00F11DE1"/>
    <w:rsid w:val="00F11E84"/>
    <w:rsid w:val="00F12476"/>
    <w:rsid w:val="00F12D9C"/>
    <w:rsid w:val="00F13143"/>
    <w:rsid w:val="00F1337C"/>
    <w:rsid w:val="00F134C1"/>
    <w:rsid w:val="00F13AA9"/>
    <w:rsid w:val="00F13DBE"/>
    <w:rsid w:val="00F13F6F"/>
    <w:rsid w:val="00F14022"/>
    <w:rsid w:val="00F14C92"/>
    <w:rsid w:val="00F151BC"/>
    <w:rsid w:val="00F154C3"/>
    <w:rsid w:val="00F157C9"/>
    <w:rsid w:val="00F160C4"/>
    <w:rsid w:val="00F177F2"/>
    <w:rsid w:val="00F178FD"/>
    <w:rsid w:val="00F20281"/>
    <w:rsid w:val="00F2052F"/>
    <w:rsid w:val="00F21960"/>
    <w:rsid w:val="00F21BF2"/>
    <w:rsid w:val="00F2272F"/>
    <w:rsid w:val="00F228A6"/>
    <w:rsid w:val="00F23F3B"/>
    <w:rsid w:val="00F2404A"/>
    <w:rsid w:val="00F244E5"/>
    <w:rsid w:val="00F245C0"/>
    <w:rsid w:val="00F252CA"/>
    <w:rsid w:val="00F25839"/>
    <w:rsid w:val="00F258F2"/>
    <w:rsid w:val="00F261B6"/>
    <w:rsid w:val="00F2655A"/>
    <w:rsid w:val="00F270EE"/>
    <w:rsid w:val="00F27AEF"/>
    <w:rsid w:val="00F300D8"/>
    <w:rsid w:val="00F30186"/>
    <w:rsid w:val="00F306EA"/>
    <w:rsid w:val="00F30C6F"/>
    <w:rsid w:val="00F323C6"/>
    <w:rsid w:val="00F3266D"/>
    <w:rsid w:val="00F326F9"/>
    <w:rsid w:val="00F3298D"/>
    <w:rsid w:val="00F3370F"/>
    <w:rsid w:val="00F33D20"/>
    <w:rsid w:val="00F344C4"/>
    <w:rsid w:val="00F3459A"/>
    <w:rsid w:val="00F348A9"/>
    <w:rsid w:val="00F35449"/>
    <w:rsid w:val="00F3682D"/>
    <w:rsid w:val="00F37438"/>
    <w:rsid w:val="00F4062F"/>
    <w:rsid w:val="00F4101D"/>
    <w:rsid w:val="00F41253"/>
    <w:rsid w:val="00F420BA"/>
    <w:rsid w:val="00F42734"/>
    <w:rsid w:val="00F42CE1"/>
    <w:rsid w:val="00F42E1F"/>
    <w:rsid w:val="00F4312C"/>
    <w:rsid w:val="00F43194"/>
    <w:rsid w:val="00F4391F"/>
    <w:rsid w:val="00F44AA2"/>
    <w:rsid w:val="00F4633F"/>
    <w:rsid w:val="00F46441"/>
    <w:rsid w:val="00F46D68"/>
    <w:rsid w:val="00F47979"/>
    <w:rsid w:val="00F479F2"/>
    <w:rsid w:val="00F5010B"/>
    <w:rsid w:val="00F51030"/>
    <w:rsid w:val="00F51389"/>
    <w:rsid w:val="00F529F9"/>
    <w:rsid w:val="00F52C11"/>
    <w:rsid w:val="00F52FAC"/>
    <w:rsid w:val="00F541B3"/>
    <w:rsid w:val="00F54B82"/>
    <w:rsid w:val="00F54D92"/>
    <w:rsid w:val="00F550BB"/>
    <w:rsid w:val="00F55372"/>
    <w:rsid w:val="00F5645A"/>
    <w:rsid w:val="00F56683"/>
    <w:rsid w:val="00F566EE"/>
    <w:rsid w:val="00F56BA0"/>
    <w:rsid w:val="00F56E50"/>
    <w:rsid w:val="00F57598"/>
    <w:rsid w:val="00F57654"/>
    <w:rsid w:val="00F57765"/>
    <w:rsid w:val="00F57798"/>
    <w:rsid w:val="00F578EE"/>
    <w:rsid w:val="00F579F8"/>
    <w:rsid w:val="00F605BD"/>
    <w:rsid w:val="00F614EA"/>
    <w:rsid w:val="00F61774"/>
    <w:rsid w:val="00F617BA"/>
    <w:rsid w:val="00F620C6"/>
    <w:rsid w:val="00F6265E"/>
    <w:rsid w:val="00F62D38"/>
    <w:rsid w:val="00F6461C"/>
    <w:rsid w:val="00F6487B"/>
    <w:rsid w:val="00F64DE7"/>
    <w:rsid w:val="00F6575E"/>
    <w:rsid w:val="00F65C39"/>
    <w:rsid w:val="00F65D9E"/>
    <w:rsid w:val="00F6647F"/>
    <w:rsid w:val="00F66612"/>
    <w:rsid w:val="00F666A0"/>
    <w:rsid w:val="00F66E60"/>
    <w:rsid w:val="00F66F3A"/>
    <w:rsid w:val="00F672C2"/>
    <w:rsid w:val="00F67EA4"/>
    <w:rsid w:val="00F702C4"/>
    <w:rsid w:val="00F708E2"/>
    <w:rsid w:val="00F714B7"/>
    <w:rsid w:val="00F717CC"/>
    <w:rsid w:val="00F720B4"/>
    <w:rsid w:val="00F72597"/>
    <w:rsid w:val="00F7293A"/>
    <w:rsid w:val="00F72AF7"/>
    <w:rsid w:val="00F72B2E"/>
    <w:rsid w:val="00F72EDC"/>
    <w:rsid w:val="00F73796"/>
    <w:rsid w:val="00F73ECD"/>
    <w:rsid w:val="00F73F91"/>
    <w:rsid w:val="00F74109"/>
    <w:rsid w:val="00F74579"/>
    <w:rsid w:val="00F74633"/>
    <w:rsid w:val="00F74961"/>
    <w:rsid w:val="00F74F5D"/>
    <w:rsid w:val="00F76F70"/>
    <w:rsid w:val="00F7720F"/>
    <w:rsid w:val="00F77355"/>
    <w:rsid w:val="00F77EAD"/>
    <w:rsid w:val="00F804CC"/>
    <w:rsid w:val="00F805BA"/>
    <w:rsid w:val="00F805BF"/>
    <w:rsid w:val="00F8094E"/>
    <w:rsid w:val="00F80A4F"/>
    <w:rsid w:val="00F8119A"/>
    <w:rsid w:val="00F817C6"/>
    <w:rsid w:val="00F81C68"/>
    <w:rsid w:val="00F81E83"/>
    <w:rsid w:val="00F8235C"/>
    <w:rsid w:val="00F823F6"/>
    <w:rsid w:val="00F8297F"/>
    <w:rsid w:val="00F82DE7"/>
    <w:rsid w:val="00F836D4"/>
    <w:rsid w:val="00F845DC"/>
    <w:rsid w:val="00F848FC"/>
    <w:rsid w:val="00F84F32"/>
    <w:rsid w:val="00F8598B"/>
    <w:rsid w:val="00F85BB2"/>
    <w:rsid w:val="00F85F3E"/>
    <w:rsid w:val="00F8609D"/>
    <w:rsid w:val="00F8691E"/>
    <w:rsid w:val="00F86B55"/>
    <w:rsid w:val="00F86D65"/>
    <w:rsid w:val="00F86D70"/>
    <w:rsid w:val="00F86DB3"/>
    <w:rsid w:val="00F86FA0"/>
    <w:rsid w:val="00F87336"/>
    <w:rsid w:val="00F8764A"/>
    <w:rsid w:val="00F87668"/>
    <w:rsid w:val="00F8766F"/>
    <w:rsid w:val="00F90378"/>
    <w:rsid w:val="00F91101"/>
    <w:rsid w:val="00F91E41"/>
    <w:rsid w:val="00F92134"/>
    <w:rsid w:val="00F92258"/>
    <w:rsid w:val="00F93C5E"/>
    <w:rsid w:val="00F943FD"/>
    <w:rsid w:val="00F951B0"/>
    <w:rsid w:val="00F95931"/>
    <w:rsid w:val="00F9716D"/>
    <w:rsid w:val="00F97FFD"/>
    <w:rsid w:val="00FA0711"/>
    <w:rsid w:val="00FA0A01"/>
    <w:rsid w:val="00FA0B43"/>
    <w:rsid w:val="00FA17CF"/>
    <w:rsid w:val="00FA1FA0"/>
    <w:rsid w:val="00FA346A"/>
    <w:rsid w:val="00FA38E0"/>
    <w:rsid w:val="00FA3AF9"/>
    <w:rsid w:val="00FA3BF7"/>
    <w:rsid w:val="00FA3DC4"/>
    <w:rsid w:val="00FA4A1B"/>
    <w:rsid w:val="00FA4C81"/>
    <w:rsid w:val="00FA4DFD"/>
    <w:rsid w:val="00FA5CD6"/>
    <w:rsid w:val="00FA5E40"/>
    <w:rsid w:val="00FA6241"/>
    <w:rsid w:val="00FA6B27"/>
    <w:rsid w:val="00FA7469"/>
    <w:rsid w:val="00FA79E6"/>
    <w:rsid w:val="00FA7A03"/>
    <w:rsid w:val="00FA7BA8"/>
    <w:rsid w:val="00FA7C44"/>
    <w:rsid w:val="00FA7D3E"/>
    <w:rsid w:val="00FB013E"/>
    <w:rsid w:val="00FB153B"/>
    <w:rsid w:val="00FB1AA1"/>
    <w:rsid w:val="00FB2A78"/>
    <w:rsid w:val="00FB2B6A"/>
    <w:rsid w:val="00FB2DB4"/>
    <w:rsid w:val="00FB3519"/>
    <w:rsid w:val="00FB363F"/>
    <w:rsid w:val="00FB38F5"/>
    <w:rsid w:val="00FB3934"/>
    <w:rsid w:val="00FB40C1"/>
    <w:rsid w:val="00FB4760"/>
    <w:rsid w:val="00FB48EE"/>
    <w:rsid w:val="00FB5236"/>
    <w:rsid w:val="00FB5F3C"/>
    <w:rsid w:val="00FB6332"/>
    <w:rsid w:val="00FB66F9"/>
    <w:rsid w:val="00FB7902"/>
    <w:rsid w:val="00FB7DEC"/>
    <w:rsid w:val="00FB7F78"/>
    <w:rsid w:val="00FC03E2"/>
    <w:rsid w:val="00FC1D78"/>
    <w:rsid w:val="00FC26E2"/>
    <w:rsid w:val="00FC2804"/>
    <w:rsid w:val="00FC2B8B"/>
    <w:rsid w:val="00FC3DB1"/>
    <w:rsid w:val="00FC42D9"/>
    <w:rsid w:val="00FC4887"/>
    <w:rsid w:val="00FC5595"/>
    <w:rsid w:val="00FC55BE"/>
    <w:rsid w:val="00FC56CC"/>
    <w:rsid w:val="00FC65A0"/>
    <w:rsid w:val="00FC7233"/>
    <w:rsid w:val="00FD0AC7"/>
    <w:rsid w:val="00FD0C69"/>
    <w:rsid w:val="00FD2103"/>
    <w:rsid w:val="00FD27D8"/>
    <w:rsid w:val="00FD2B5B"/>
    <w:rsid w:val="00FD2DC3"/>
    <w:rsid w:val="00FD3A4B"/>
    <w:rsid w:val="00FD420C"/>
    <w:rsid w:val="00FD48D3"/>
    <w:rsid w:val="00FD48F9"/>
    <w:rsid w:val="00FD53AA"/>
    <w:rsid w:val="00FD64D2"/>
    <w:rsid w:val="00FD731A"/>
    <w:rsid w:val="00FD7523"/>
    <w:rsid w:val="00FD76A3"/>
    <w:rsid w:val="00FD78AA"/>
    <w:rsid w:val="00FD78FD"/>
    <w:rsid w:val="00FD7FAA"/>
    <w:rsid w:val="00FD7FBF"/>
    <w:rsid w:val="00FE00F9"/>
    <w:rsid w:val="00FE07C8"/>
    <w:rsid w:val="00FE085D"/>
    <w:rsid w:val="00FE0BF5"/>
    <w:rsid w:val="00FE174F"/>
    <w:rsid w:val="00FE2CE9"/>
    <w:rsid w:val="00FE2F27"/>
    <w:rsid w:val="00FE3067"/>
    <w:rsid w:val="00FE3165"/>
    <w:rsid w:val="00FE35BE"/>
    <w:rsid w:val="00FE38A0"/>
    <w:rsid w:val="00FE3940"/>
    <w:rsid w:val="00FE5B5A"/>
    <w:rsid w:val="00FE75DC"/>
    <w:rsid w:val="00FE7BD7"/>
    <w:rsid w:val="00FF0560"/>
    <w:rsid w:val="00FF08D0"/>
    <w:rsid w:val="00FF0DDA"/>
    <w:rsid w:val="00FF178D"/>
    <w:rsid w:val="00FF1898"/>
    <w:rsid w:val="00FF1A40"/>
    <w:rsid w:val="00FF1F06"/>
    <w:rsid w:val="00FF2750"/>
    <w:rsid w:val="00FF275A"/>
    <w:rsid w:val="00FF2FCA"/>
    <w:rsid w:val="00FF30F7"/>
    <w:rsid w:val="00FF36B3"/>
    <w:rsid w:val="00FF40EE"/>
    <w:rsid w:val="00FF449B"/>
    <w:rsid w:val="00FF4E56"/>
    <w:rsid w:val="00FF5089"/>
    <w:rsid w:val="00FF5485"/>
    <w:rsid w:val="00FF54BA"/>
    <w:rsid w:val="00FF66B6"/>
    <w:rsid w:val="00FF6A4D"/>
    <w:rsid w:val="00FF6B89"/>
    <w:rsid w:val="00FF6D4F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584B"/>
  <w15:docId w15:val="{C32FA1AF-CEC5-42F3-B927-02F1B1B0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2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autoRedefine/>
    <w:qFormat/>
    <w:rsid w:val="009C4728"/>
    <w:pPr>
      <w:keepNext/>
      <w:keepLines/>
      <w:numPr>
        <w:numId w:val="1"/>
      </w:numPr>
      <w:shd w:val="solid" w:color="auto" w:fill="auto"/>
      <w:outlineLvl w:val="0"/>
    </w:pPr>
    <w:rPr>
      <w:rFonts w:ascii="微软雅黑" w:hAnsi="微软雅黑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rsid w:val="009C4728"/>
    <w:pPr>
      <w:keepNext/>
      <w:keepLines/>
      <w:numPr>
        <w:ilvl w:val="1"/>
        <w:numId w:val="1"/>
      </w:numPr>
      <w:jc w:val="left"/>
      <w:outlineLvl w:val="1"/>
    </w:pPr>
    <w:rPr>
      <w:rFonts w:ascii="Arial" w:hAnsi="Arial" w:cs="Times New Roman"/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9C4728"/>
    <w:pPr>
      <w:keepNext/>
      <w:keepLines/>
      <w:numPr>
        <w:ilvl w:val="2"/>
        <w:numId w:val="1"/>
      </w:numPr>
      <w:outlineLvl w:val="2"/>
    </w:pPr>
    <w:rPr>
      <w:rFonts w:ascii="Times New Roman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qFormat/>
    <w:rsid w:val="009C4728"/>
    <w:pPr>
      <w:keepNext/>
      <w:keepLines/>
      <w:numPr>
        <w:ilvl w:val="3"/>
        <w:numId w:val="1"/>
      </w:numPr>
      <w:ind w:leftChars="350" w:left="1597" w:hanging="862"/>
      <w:outlineLvl w:val="3"/>
    </w:pPr>
    <w:rPr>
      <w:rFonts w:ascii="Arial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007289"/>
    <w:pPr>
      <w:keepNext/>
      <w:keepLines/>
      <w:numPr>
        <w:ilvl w:val="4"/>
        <w:numId w:val="1"/>
      </w:numPr>
      <w:ind w:leftChars="450" w:left="1954" w:hanging="1009"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4164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42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41642B"/>
    <w:rPr>
      <w:sz w:val="18"/>
      <w:szCs w:val="18"/>
    </w:rPr>
  </w:style>
  <w:style w:type="character" w:customStyle="1" w:styleId="10">
    <w:name w:val="标题 1 字符"/>
    <w:basedOn w:val="a0"/>
    <w:link w:val="1"/>
    <w:rsid w:val="009C4728"/>
    <w:rPr>
      <w:rFonts w:ascii="微软雅黑" w:eastAsia="微软雅黑" w:hAnsi="微软雅黑" w:cs="Times New Roman"/>
      <w:b/>
      <w:bCs/>
      <w:kern w:val="44"/>
      <w:sz w:val="28"/>
      <w:szCs w:val="44"/>
      <w:shd w:val="solid" w:color="auto" w:fill="auto"/>
    </w:rPr>
  </w:style>
  <w:style w:type="character" w:customStyle="1" w:styleId="20">
    <w:name w:val="标题 2 字符"/>
    <w:basedOn w:val="a0"/>
    <w:link w:val="2"/>
    <w:rsid w:val="009C4728"/>
    <w:rPr>
      <w:rFonts w:ascii="Arial" w:eastAsia="微软雅黑" w:hAnsi="Arial" w:cs="Times New Roman"/>
      <w:b/>
      <w:bCs/>
      <w:sz w:val="24"/>
      <w:szCs w:val="28"/>
    </w:rPr>
  </w:style>
  <w:style w:type="character" w:customStyle="1" w:styleId="30">
    <w:name w:val="标题 3 字符"/>
    <w:basedOn w:val="a0"/>
    <w:link w:val="3"/>
    <w:rsid w:val="009C4728"/>
    <w:rPr>
      <w:rFonts w:ascii="Times New Roman" w:eastAsia="微软雅黑" w:hAnsi="Times New Roman" w:cs="Times New Roman"/>
      <w:b/>
      <w:bCs/>
      <w:sz w:val="18"/>
      <w:szCs w:val="32"/>
    </w:rPr>
  </w:style>
  <w:style w:type="character" w:customStyle="1" w:styleId="40">
    <w:name w:val="标题 4 字符"/>
    <w:basedOn w:val="a0"/>
    <w:link w:val="4"/>
    <w:rsid w:val="009C4728"/>
    <w:rPr>
      <w:rFonts w:ascii="Arial" w:eastAsia="微软雅黑" w:hAnsi="Arial" w:cs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rsid w:val="00007289"/>
    <w:rPr>
      <w:rFonts w:ascii="Times New Roman" w:eastAsia="宋体" w:hAnsi="Times New Roman" w:cs="Times New Roman"/>
      <w:b/>
      <w:bCs/>
      <w:sz w:val="24"/>
      <w:szCs w:val="28"/>
    </w:rPr>
  </w:style>
  <w:style w:type="paragraph" w:styleId="a7">
    <w:name w:val="Document Map"/>
    <w:basedOn w:val="a"/>
    <w:link w:val="a8"/>
    <w:uiPriority w:val="99"/>
    <w:semiHidden/>
    <w:unhideWhenUsed/>
    <w:rsid w:val="00007289"/>
    <w:rPr>
      <w:rFonts w:ascii="宋体" w:eastAsia="宋体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007289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B24C89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03D54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03D5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B3FA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2">
    <w:name w:val="toc 2"/>
    <w:basedOn w:val="a"/>
    <w:next w:val="a"/>
    <w:autoRedefine/>
    <w:uiPriority w:val="39"/>
    <w:unhideWhenUsed/>
    <w:qFormat/>
    <w:rsid w:val="002B3FA6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2B3FA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2B3FA6"/>
    <w:pPr>
      <w:ind w:left="420"/>
      <w:jc w:val="left"/>
    </w:pPr>
    <w:rPr>
      <w:i/>
      <w:iCs/>
      <w:sz w:val="20"/>
      <w:szCs w:val="20"/>
    </w:rPr>
  </w:style>
  <w:style w:type="character" w:styleId="ac">
    <w:name w:val="Hyperlink"/>
    <w:basedOn w:val="a0"/>
    <w:uiPriority w:val="99"/>
    <w:unhideWhenUsed/>
    <w:rsid w:val="007E19F0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7E19F0"/>
    <w:pPr>
      <w:ind w:left="63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7E19F0"/>
    <w:pPr>
      <w:ind w:left="840"/>
      <w:jc w:val="left"/>
    </w:pPr>
    <w:rPr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7E19F0"/>
    <w:pPr>
      <w:ind w:left="1050"/>
      <w:jc w:val="left"/>
    </w:pPr>
    <w:rPr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7E19F0"/>
    <w:pPr>
      <w:ind w:left="1260"/>
      <w:jc w:val="left"/>
    </w:pPr>
    <w:rPr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7E19F0"/>
    <w:pPr>
      <w:ind w:left="1470"/>
      <w:jc w:val="left"/>
    </w:pPr>
    <w:rPr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7E19F0"/>
    <w:pPr>
      <w:ind w:left="1680"/>
      <w:jc w:val="left"/>
    </w:pPr>
    <w:rPr>
      <w:szCs w:val="18"/>
    </w:rPr>
  </w:style>
  <w:style w:type="paragraph" w:styleId="ad">
    <w:name w:val="caption"/>
    <w:basedOn w:val="a"/>
    <w:next w:val="a"/>
    <w:uiPriority w:val="35"/>
    <w:unhideWhenUsed/>
    <w:qFormat/>
    <w:rsid w:val="00B5413B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59"/>
    <w:rsid w:val="00B1735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rsid w:val="00514FCD"/>
    <w:rPr>
      <w:color w:val="800080" w:themeColor="followedHyperlink"/>
      <w:u w:val="single"/>
    </w:rPr>
  </w:style>
  <w:style w:type="table" w:customStyle="1" w:styleId="11">
    <w:name w:val="浅色列表1"/>
    <w:basedOn w:val="a1"/>
    <w:uiPriority w:val="61"/>
    <w:rsid w:val="000D7AE5"/>
    <w:rPr>
      <w:rFonts w:eastAsia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D1D1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D3429F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D3429F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D3429F"/>
    <w:rPr>
      <w:sz w:val="18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3429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D3429F"/>
    <w:rPr>
      <w:b/>
      <w:bCs/>
      <w:sz w:val="18"/>
    </w:rPr>
  </w:style>
  <w:style w:type="paragraph" w:styleId="af5">
    <w:name w:val="Normal (Web)"/>
    <w:basedOn w:val="a"/>
    <w:uiPriority w:val="99"/>
    <w:semiHidden/>
    <w:unhideWhenUsed/>
    <w:rsid w:val="00F64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5774;&#35745;&#25991;&#2672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A13B2-3D82-4314-870D-D26FD6CA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设计文档.dotx</Template>
  <TotalTime>101</TotalTime>
  <Pages>3</Pages>
  <Words>59</Words>
  <Characters>339</Characters>
  <Application>Microsoft Office Word</Application>
  <DocSecurity>0</DocSecurity>
  <Lines>2</Lines>
  <Paragraphs>1</Paragraphs>
  <ScaleCrop>false</ScaleCrop>
  <Company>WanZhiming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</dc:creator>
  <cp:lastModifiedBy>T F</cp:lastModifiedBy>
  <cp:revision>2</cp:revision>
  <dcterms:created xsi:type="dcterms:W3CDTF">2023-09-13T10:15:00Z</dcterms:created>
  <dcterms:modified xsi:type="dcterms:W3CDTF">2023-09-13T10:15:00Z</dcterms:modified>
</cp:coreProperties>
</file>